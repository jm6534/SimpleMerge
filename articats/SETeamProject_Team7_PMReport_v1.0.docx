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3565AD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3565AD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6040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Project Management Report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3565AD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3565AD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6040">
                                <w:rPr>
                                  <w:b/>
                                  <w:sz w:val="72"/>
                                  <w:szCs w:val="44"/>
                                </w:rPr>
                                <w:t>Project Management Report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3565AD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7C1FEF">
                                            <w:rPr>
                                              <w:rFonts w:hint="eastAsia"/>
                                            </w:rPr>
                                            <w:t>김</w:t>
                                          </w:r>
                                          <w:r w:rsidR="007C1FEF">
                                            <w:t>정민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3565AD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C1FE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C1FEF">
                                      <w:t>정민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b/>
          <w:bCs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noProof/>
          <w:sz w:val="28"/>
          <w:szCs w:val="28"/>
        </w:rPr>
      </w:sdtEndPr>
      <w:sdtContent>
        <w:p w:rsidR="0083683C" w:rsidRPr="005A5961" w:rsidRDefault="006A0A9B" w:rsidP="00DD73DC">
          <w:pPr>
            <w:pStyle w:val="ae"/>
            <w:rPr>
              <w:b/>
              <w:sz w:val="56"/>
              <w:lang w:val="ko-KR"/>
            </w:rPr>
          </w:pPr>
          <w:r w:rsidRPr="005A5961">
            <w:rPr>
              <w:rFonts w:hint="eastAsia"/>
              <w:b/>
              <w:sz w:val="56"/>
              <w:lang w:val="ko-KR"/>
            </w:rPr>
            <w:t>C</w:t>
          </w:r>
          <w:r w:rsidRPr="005A5961">
            <w:rPr>
              <w:b/>
              <w:sz w:val="56"/>
              <w:lang w:val="ko-KR"/>
            </w:rPr>
            <w:t>OTENTS</w:t>
          </w:r>
        </w:p>
        <w:p w:rsidR="005A5961" w:rsidRDefault="005A5961" w:rsidP="005A5961">
          <w:pPr>
            <w:rPr>
              <w:lang w:val="ko-KR"/>
            </w:rPr>
          </w:pPr>
        </w:p>
        <w:p w:rsidR="005A5961" w:rsidRPr="005A5961" w:rsidRDefault="005A5961" w:rsidP="005A5961">
          <w:pPr>
            <w:rPr>
              <w:lang w:val="ko-KR"/>
            </w:rPr>
          </w:pPr>
        </w:p>
        <w:p w:rsidR="0030202C" w:rsidRPr="005A5961" w:rsidRDefault="00AC5762">
          <w:pPr>
            <w:pStyle w:val="1"/>
            <w:tabs>
              <w:tab w:val="right" w:leader="dot" w:pos="9350"/>
            </w:tabs>
            <w:rPr>
              <w:bCs w:val="0"/>
              <w:noProof/>
              <w:color w:val="auto"/>
              <w:kern w:val="2"/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t xml:space="preserve">프로젝트 </w:t>
          </w:r>
          <w:r w:rsidR="0030202C" w:rsidRPr="005A5961">
            <w:rPr>
              <w:bCs w:val="0"/>
              <w:sz w:val="28"/>
              <w:szCs w:val="28"/>
            </w:rPr>
            <w:fldChar w:fldCharType="begin"/>
          </w:r>
          <w:r w:rsidR="0030202C" w:rsidRPr="005A5961">
            <w:rPr>
              <w:bCs w:val="0"/>
              <w:sz w:val="28"/>
              <w:szCs w:val="28"/>
            </w:rPr>
            <w:instrText>TOC \o "1-2" \n "2-2" \h \z \u</w:instrText>
          </w:r>
          <w:r w:rsidR="0030202C" w:rsidRPr="005A5961">
            <w:rPr>
              <w:bCs w:val="0"/>
              <w:sz w:val="28"/>
              <w:szCs w:val="28"/>
            </w:rPr>
            <w:fldChar w:fldCharType="separate"/>
          </w:r>
          <w:hyperlink w:anchor="_Toc349734314" w:history="1"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개요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</w:hyperlink>
          <w:r w:rsidR="00257EC1">
            <w:rPr>
              <w:noProof/>
              <w:sz w:val="28"/>
              <w:szCs w:val="28"/>
            </w:rPr>
            <w:t>2</w:t>
          </w:r>
        </w:p>
        <w:p w:rsidR="0030202C" w:rsidRPr="005A5961" w:rsidRDefault="0030202C" w:rsidP="005A5961">
          <w:pPr>
            <w:pStyle w:val="20"/>
            <w:ind w:left="0"/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30202C" w:rsidRPr="005A5961" w:rsidRDefault="003565AD" w:rsidP="005A5961">
          <w:pPr>
            <w:pStyle w:val="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349734319" w:history="1">
            <w:r w:rsidR="00AC5762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프로젝트 진행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DA439F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83683C" w:rsidRPr="005A5961" w:rsidRDefault="00CB6DB7" w:rsidP="005A5961">
          <w:pPr>
            <w:pStyle w:val="1"/>
            <w:tabs>
              <w:tab w:val="right" w:leader="dot" w:pos="9350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프로젝트 후기</w:t>
          </w:r>
          <w:hyperlink w:anchor="_Toc349734331" w:history="1"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DA439F">
              <w:rPr>
                <w:noProof/>
                <w:webHidden/>
                <w:sz w:val="28"/>
                <w:szCs w:val="28"/>
              </w:rPr>
              <w:t>6</w:t>
            </w:r>
          </w:hyperlink>
          <w:r w:rsidR="0030202C" w:rsidRPr="005A5961">
            <w:rPr>
              <w:bCs w:val="0"/>
              <w:sz w:val="28"/>
              <w:szCs w:val="28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Default="00CE2C03" w:rsidP="00EB76E3">
      <w:pPr>
        <w:pStyle w:val="10"/>
      </w:pPr>
      <w:r>
        <w:rPr>
          <w:rFonts w:hint="eastAsia"/>
        </w:rPr>
        <w:lastRenderedPageBreak/>
        <w:t xml:space="preserve">프로젝트 </w:t>
      </w:r>
      <w:r w:rsidR="00810274">
        <w:rPr>
          <w:rFonts w:hint="eastAsia"/>
        </w:rPr>
        <w:t>개요</w:t>
      </w:r>
    </w:p>
    <w:p w:rsidR="00810274" w:rsidRPr="008E69A7" w:rsidRDefault="00593B84" w:rsidP="00593B8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/>
        </w:rPr>
        <w:t>Repository Address</w:t>
      </w:r>
    </w:p>
    <w:p w:rsidR="00593B84" w:rsidRPr="008E69A7" w:rsidRDefault="003565AD" w:rsidP="00DA4E24">
      <w:pPr>
        <w:pStyle w:val="afa"/>
        <w:ind w:leftChars="0" w:left="760"/>
        <w:rPr>
          <w:rFonts w:ascii="맑은 고딕" w:eastAsia="맑은 고딕" w:hAnsi="맑은 고딕"/>
        </w:rPr>
      </w:pPr>
      <w:hyperlink r:id="rId12" w:history="1">
        <w:r w:rsidR="00DA4E24" w:rsidRPr="008E69A7">
          <w:rPr>
            <w:rStyle w:val="af"/>
            <w:rFonts w:ascii="맑은 고딕" w:eastAsia="맑은 고딕" w:hAnsi="맑은 고딕"/>
          </w:rPr>
          <w:t>https://github.com/minn951120/SimpleMerge</w:t>
        </w:r>
      </w:hyperlink>
      <w:r w:rsidR="00DA4E24" w:rsidRPr="008E69A7">
        <w:rPr>
          <w:rFonts w:ascii="맑은 고딕" w:eastAsia="맑은 고딕" w:hAnsi="맑은 고딕"/>
        </w:rPr>
        <w:t xml:space="preserve"> </w:t>
      </w:r>
    </w:p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관리자</w:t>
      </w:r>
    </w:p>
    <w:p w:rsidR="00DA4E24" w:rsidRPr="008E69A7" w:rsidRDefault="00DA4E24" w:rsidP="00DA4E24">
      <w:pPr>
        <w:pStyle w:val="afa"/>
        <w:ind w:leftChars="0" w:left="760"/>
        <w:rPr>
          <w:rFonts w:ascii="맑은 고딕" w:eastAsia="맑은 고딕" w:hAnsi="맑은 고딕" w:cs="맑은 고딕"/>
        </w:rPr>
      </w:pPr>
      <w:r w:rsidRPr="008E69A7">
        <w:rPr>
          <w:rFonts w:ascii="맑은 고딕" w:eastAsia="맑은 고딕" w:hAnsi="맑은 고딕" w:cs="맑은 고딕" w:hint="eastAsia"/>
        </w:rPr>
        <w:t>김정민</w:t>
      </w:r>
    </w:p>
    <w:tbl>
      <w:tblPr>
        <w:tblpPr w:leftFromText="142" w:rightFromText="142" w:vertAnchor="text" w:horzAnchor="margin" w:tblpXSpec="center" w:tblpY="501"/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156"/>
        <w:gridCol w:w="6691"/>
      </w:tblGrid>
      <w:tr w:rsidR="00FC2D7F" w:rsidRPr="008E69A7" w:rsidTr="00FC2D7F">
        <w:trPr>
          <w:trHeight w:val="2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구성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역할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김정민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Cont</w:t>
            </w:r>
            <w:r w:rsidR="008819B1" w:rsidRPr="008E69A7">
              <w:rPr>
                <w:rFonts w:cs="Segoe UI" w:hint="eastAsia"/>
                <w:color w:val="24292E"/>
              </w:rPr>
              <w:t>r</w:t>
            </w:r>
            <w:r w:rsidRPr="008E69A7">
              <w:rPr>
                <w:rFonts w:cs="Segoe UI"/>
                <w:color w:val="24292E"/>
              </w:rPr>
              <w:t>oller, Code Review, Project Manager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김상헌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SRS, demo presentation, quality assurance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양종만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LCS, test/design/analysis/implementation docs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이동현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임기찬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Controller, test/design/analysis/implementation docs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황선준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presentation, design/analysis/implementation docs</w:t>
            </w:r>
          </w:p>
        </w:tc>
      </w:tr>
    </w:tbl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멤버</w:t>
      </w:r>
      <w:r w:rsidR="00D416A4" w:rsidRPr="008E69A7">
        <w:rPr>
          <w:rFonts w:ascii="맑은 고딕" w:eastAsia="맑은 고딕" w:hAnsi="맑은 고딕" w:cs="맑은 고딕" w:hint="eastAsia"/>
        </w:rPr>
        <w:t>와 역할</w:t>
      </w:r>
    </w:p>
    <w:p w:rsidR="00DA4E24" w:rsidRDefault="00DA4E24" w:rsidP="00D416A4">
      <w:pPr>
        <w:pStyle w:val="afa"/>
        <w:ind w:leftChars="0" w:left="760"/>
        <w:rPr>
          <w:rFonts w:eastAsia="바탕"/>
        </w:rPr>
      </w:pPr>
    </w:p>
    <w:p w:rsidR="00885301" w:rsidRPr="00A02C6F" w:rsidRDefault="004B2B81" w:rsidP="004B2B81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A02C6F">
        <w:rPr>
          <w:rFonts w:ascii="맑은 고딕" w:eastAsia="맑은 고딕" w:hAnsi="맑은 고딕" w:hint="eastAsia"/>
        </w:rPr>
        <w:t>License : MIT</w:t>
      </w:r>
    </w:p>
    <w:p w:rsidR="00857405" w:rsidRPr="00A02C6F" w:rsidRDefault="00857405" w:rsidP="00D416A4">
      <w:pPr>
        <w:pStyle w:val="afa"/>
        <w:ind w:leftChars="0" w:left="760"/>
        <w:rPr>
          <w:rFonts w:ascii="맑은 고딕" w:eastAsia="맑은 고딕" w:hAnsi="맑은 고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885301">
      <w:pPr>
        <w:pStyle w:val="10"/>
      </w:pPr>
      <w:r>
        <w:rPr>
          <w:rFonts w:hint="eastAsia"/>
        </w:rPr>
        <w:lastRenderedPageBreak/>
        <w:t>프로젝트 진행</w:t>
      </w:r>
    </w:p>
    <w:p w:rsidR="0091447C" w:rsidRPr="004B2B81" w:rsidRDefault="00362028" w:rsidP="00857405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4B2B81">
        <w:rPr>
          <w:rFonts w:ascii="맑은 고딕" w:eastAsia="맑은 고딕" w:hAnsi="맑은 고딕" w:hint="eastAsia"/>
          <w:b/>
          <w:sz w:val="24"/>
          <w:szCs w:val="24"/>
        </w:rPr>
        <w:t>개요</w:t>
      </w:r>
    </w:p>
    <w:p w:rsidR="00CD1BFD" w:rsidRDefault="00CD1BFD" w:rsidP="00CD1BFD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350 commits</w:t>
      </w:r>
    </w:p>
    <w:p w:rsidR="00CD1BFD" w:rsidRDefault="00CD1BFD" w:rsidP="00CD1BFD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6 contributor (</w:t>
      </w:r>
      <w:r>
        <w:rPr>
          <w:rFonts w:ascii="맑은 고딕" w:eastAsia="맑은 고딕" w:hAnsi="맑은 고딕" w:hint="eastAsia"/>
        </w:rPr>
        <w:t xml:space="preserve">모든 팀원 </w:t>
      </w:r>
      <w:r w:rsidR="00ED5A0E">
        <w:rPr>
          <w:rFonts w:ascii="맑은 고딕" w:eastAsia="맑은 고딕" w:hAnsi="맑은 고딕" w:hint="eastAsia"/>
        </w:rPr>
        <w:t>기여</w:t>
      </w:r>
      <w:r>
        <w:rPr>
          <w:rFonts w:ascii="맑은 고딕" w:eastAsia="맑은 고딕" w:hAnsi="맑은 고딕" w:hint="eastAsia"/>
        </w:rPr>
        <w:t>)</w:t>
      </w:r>
    </w:p>
    <w:p w:rsidR="006E4818" w:rsidRDefault="006E4818" w:rsidP="00631364">
      <w:pPr>
        <w:pStyle w:val="afa"/>
        <w:numPr>
          <w:ilvl w:val="1"/>
          <w:numId w:val="28"/>
        </w:numPr>
        <w:spacing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각자 </w:t>
      </w:r>
      <w:r w:rsidR="00706B80">
        <w:rPr>
          <w:rFonts w:ascii="맑은 고딕" w:eastAsia="맑은 고딕" w:hAnsi="맑은 고딕" w:hint="eastAsia"/>
        </w:rPr>
        <w:t xml:space="preserve">repository를 </w:t>
      </w:r>
      <w:r w:rsidR="00706B80">
        <w:rPr>
          <w:rFonts w:ascii="맑은 고딕" w:eastAsia="맑은 고딕" w:hAnsi="맑은 고딕"/>
        </w:rPr>
        <w:t>fork</w:t>
      </w:r>
      <w:r w:rsidR="00706B80">
        <w:rPr>
          <w:rFonts w:ascii="맑은 고딕" w:eastAsia="맑은 고딕" w:hAnsi="맑은 고딕" w:hint="eastAsia"/>
        </w:rPr>
        <w:t xml:space="preserve">하여 작업 후 </w:t>
      </w:r>
      <w:r w:rsidR="00FA7085">
        <w:rPr>
          <w:rFonts w:ascii="맑은 고딕" w:eastAsia="맑은 고딕" w:hAnsi="맑은 고딕" w:hint="eastAsia"/>
        </w:rPr>
        <w:t>p</w:t>
      </w:r>
      <w:r w:rsidR="00706B80">
        <w:rPr>
          <w:rFonts w:ascii="맑은 고딕" w:eastAsia="맑은 고딕" w:hAnsi="맑은 고딕"/>
        </w:rPr>
        <w:t>ull request</w:t>
      </w:r>
      <w:r w:rsidR="00706B80">
        <w:rPr>
          <w:rFonts w:ascii="맑은 고딕" w:eastAsia="맑은 고딕" w:hAnsi="맑은 고딕" w:hint="eastAsia"/>
        </w:rPr>
        <w:t xml:space="preserve">로 </w:t>
      </w:r>
      <w:r w:rsidR="00FA7085">
        <w:rPr>
          <w:rFonts w:ascii="맑은 고딕" w:eastAsia="맑은 고딕" w:hAnsi="맑은 고딕"/>
        </w:rPr>
        <w:t>original repository</w:t>
      </w:r>
      <w:r w:rsidR="00FA7085">
        <w:rPr>
          <w:rFonts w:ascii="맑은 고딕" w:eastAsia="맑은 고딕" w:hAnsi="맑은 고딕" w:hint="eastAsia"/>
        </w:rPr>
        <w:t xml:space="preserve">에 </w:t>
      </w:r>
      <w:r w:rsidR="00FA7085">
        <w:rPr>
          <w:rFonts w:ascii="맑은 고딕" w:eastAsia="맑은 고딕" w:hAnsi="맑은 고딕"/>
        </w:rPr>
        <w:t>commit</w:t>
      </w:r>
    </w:p>
    <w:p w:rsidR="00631364" w:rsidRPr="00631364" w:rsidRDefault="00631364" w:rsidP="00631364">
      <w:pPr>
        <w:spacing w:line="240" w:lineRule="auto"/>
      </w:pPr>
    </w:p>
    <w:p w:rsidR="009E63A0" w:rsidRPr="004B2B81" w:rsidRDefault="00857405" w:rsidP="00631364">
      <w:pPr>
        <w:pStyle w:val="afa"/>
        <w:numPr>
          <w:ilvl w:val="0"/>
          <w:numId w:val="28"/>
        </w:numPr>
        <w:spacing w:line="240" w:lineRule="auto"/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4B2B81">
        <w:rPr>
          <w:rFonts w:ascii="맑은 고딕" w:eastAsia="맑은 고딕" w:hAnsi="맑은 고딕" w:hint="eastAsia"/>
          <w:b/>
          <w:sz w:val="24"/>
          <w:szCs w:val="24"/>
        </w:rPr>
        <w:t>Contributing Insight</w:t>
      </w:r>
      <w:r w:rsidRPr="004B2B81">
        <w:rPr>
          <w:rFonts w:ascii="맑은 고딕" w:eastAsia="맑은 고딕" w:hAnsi="맑은 고딕"/>
          <w:b/>
          <w:sz w:val="24"/>
          <w:szCs w:val="24"/>
        </w:rPr>
        <w:t xml:space="preserve"> in GitHub</w:t>
      </w:r>
    </w:p>
    <w:p w:rsidR="00857405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t>Commits</w:t>
      </w:r>
    </w:p>
    <w:p w:rsidR="00857405" w:rsidRPr="00857405" w:rsidRDefault="00857405" w:rsidP="00725F71">
      <w:pPr>
        <w:jc w:val="center"/>
        <w:rPr>
          <w:rFonts w:eastAsia="바탕"/>
        </w:rPr>
      </w:pPr>
      <w:r>
        <w:rPr>
          <w:noProof/>
        </w:rPr>
        <w:drawing>
          <wp:inline distT="0" distB="0" distL="0" distR="0" wp14:anchorId="0C6D3246" wp14:editId="456046F6">
            <wp:extent cx="4408245" cy="539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431" cy="53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lastRenderedPageBreak/>
        <w:t>additions</w:t>
      </w:r>
    </w:p>
    <w:p w:rsidR="00885301" w:rsidRPr="00857405" w:rsidRDefault="00857405" w:rsidP="00857405">
      <w:pPr>
        <w:rPr>
          <w:rFonts w:eastAsia="바탕"/>
        </w:rPr>
      </w:pPr>
      <w:r>
        <w:rPr>
          <w:noProof/>
        </w:rPr>
        <w:drawing>
          <wp:inline distT="0" distB="0" distL="0" distR="0" wp14:anchorId="668C5DA1" wp14:editId="69B51D09">
            <wp:extent cx="5943600" cy="7231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2B2E3E" w:rsidRDefault="002B2E3E" w:rsidP="00D416A4">
      <w:pPr>
        <w:pStyle w:val="afa"/>
        <w:ind w:leftChars="0" w:left="760"/>
        <w:rPr>
          <w:rFonts w:eastAsia="바탕"/>
        </w:rPr>
      </w:pPr>
    </w:p>
    <w:p w:rsidR="002B2E3E" w:rsidRDefault="002B2E3E" w:rsidP="00D416A4">
      <w:pPr>
        <w:pStyle w:val="afa"/>
        <w:ind w:leftChars="0" w:left="760"/>
        <w:rPr>
          <w:rFonts w:eastAsia="바탕"/>
        </w:rPr>
      </w:pPr>
    </w:p>
    <w:p w:rsidR="002B2E3E" w:rsidRPr="004B2B81" w:rsidRDefault="00F25484" w:rsidP="002B2E3E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  <w:b/>
          <w:sz w:val="24"/>
          <w:szCs w:val="24"/>
        </w:rPr>
      </w:pPr>
      <w:r w:rsidRPr="004B2B81">
        <w:rPr>
          <w:rFonts w:ascii="맑은 고딕" w:eastAsia="맑은 고딕" w:hAnsi="맑은 고딕" w:hint="eastAsia"/>
          <w:b/>
          <w:sz w:val="24"/>
          <w:szCs w:val="24"/>
        </w:rPr>
        <w:lastRenderedPageBreak/>
        <w:t>주별</w:t>
      </w:r>
      <w:r w:rsidR="002B2E3E" w:rsidRPr="004B2B81">
        <w:rPr>
          <w:rFonts w:ascii="맑은 고딕" w:eastAsia="맑은 고딕" w:hAnsi="맑은 고딕" w:hint="eastAsia"/>
          <w:b/>
          <w:sz w:val="24"/>
          <w:szCs w:val="24"/>
        </w:rPr>
        <w:t xml:space="preserve"> 진행</w:t>
      </w:r>
    </w:p>
    <w:p w:rsidR="0001649A" w:rsidRPr="00DB4705" w:rsidRDefault="0001649A" w:rsidP="0001649A">
      <w:pPr>
        <w:ind w:left="400"/>
      </w:pPr>
      <w:r>
        <w:rPr>
          <w:rFonts w:hint="eastAsia"/>
        </w:rPr>
        <w:t xml:space="preserve"> 약 1주일의 주기로 모든 팀원들이 모여 </w:t>
      </w:r>
      <w:r w:rsidR="00DB4705">
        <w:rPr>
          <w:rFonts w:hint="eastAsia"/>
        </w:rPr>
        <w:t>디자인</w:t>
      </w:r>
      <w:r w:rsidR="007C5274">
        <w:rPr>
          <w:rFonts w:hint="eastAsia"/>
        </w:rPr>
        <w:t>에 대한 회의를 하고, 프로그램의 각 부분(</w:t>
      </w:r>
      <w:r w:rsidR="007C5274">
        <w:t xml:space="preserve">Model, View, Controller) </w:t>
      </w:r>
      <w:r w:rsidR="007C5274">
        <w:rPr>
          <w:rFonts w:hint="eastAsia"/>
        </w:rPr>
        <w:t>별로 구현을 진행하였습니다</w:t>
      </w:r>
      <w:r w:rsidR="00875D49">
        <w:rPr>
          <w:rFonts w:hint="eastAsia"/>
        </w:rPr>
        <w:t>.</w:t>
      </w:r>
    </w:p>
    <w:p w:rsidR="002B2E3E" w:rsidRPr="005D1F9E" w:rsidRDefault="00F25484" w:rsidP="00125685">
      <w:pPr>
        <w:pStyle w:val="afa"/>
        <w:numPr>
          <w:ilvl w:val="1"/>
          <w:numId w:val="28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5월 3일</w:t>
      </w:r>
    </w:p>
    <w:p w:rsidR="00804CD4" w:rsidRPr="005D1F9E" w:rsidRDefault="00804CD4" w:rsidP="00125685">
      <w:pPr>
        <w:pStyle w:val="afa"/>
        <w:numPr>
          <w:ilvl w:val="0"/>
          <w:numId w:val="29"/>
        </w:numPr>
        <w:spacing w:after="60" w:line="240" w:lineRule="auto"/>
        <w:ind w:leftChars="0" w:left="1559" w:hanging="357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 xml:space="preserve"> </w:t>
      </w:r>
      <w:r w:rsidR="0016492E" w:rsidRPr="005D1F9E">
        <w:rPr>
          <w:rFonts w:ascii="맑은 고딕" w:eastAsia="맑은 고딕" w:hAnsi="맑은 고딕" w:hint="eastAsia"/>
        </w:rPr>
        <w:t xml:space="preserve">GitHub repository </w:t>
      </w:r>
      <w:r w:rsidR="0016492E" w:rsidRPr="005D1F9E">
        <w:rPr>
          <w:rFonts w:ascii="맑은 고딕" w:eastAsia="맑은 고딕" w:hAnsi="맑은 고딕" w:cs="맑은 고딕" w:hint="eastAsia"/>
        </w:rPr>
        <w:t>생성</w:t>
      </w:r>
      <w:r w:rsidR="0016492E" w:rsidRPr="005D1F9E">
        <w:rPr>
          <w:rFonts w:ascii="맑은 고딕" w:eastAsia="맑은 고딕" w:hAnsi="맑은 고딕" w:hint="eastAsia"/>
        </w:rPr>
        <w:t xml:space="preserve">, </w:t>
      </w:r>
      <w:r w:rsidR="0016492E" w:rsidRPr="005D1F9E">
        <w:rPr>
          <w:rFonts w:ascii="맑은 고딕" w:eastAsia="맑은 고딕" w:hAnsi="맑은 고딕" w:cs="맑은 고딕" w:hint="eastAsia"/>
        </w:rPr>
        <w:t>기본</w:t>
      </w:r>
      <w:r w:rsidR="0016492E" w:rsidRPr="005D1F9E">
        <w:rPr>
          <w:rFonts w:ascii="맑은 고딕" w:eastAsia="맑은 고딕" w:hAnsi="맑은 고딕" w:hint="eastAsia"/>
        </w:rPr>
        <w:t xml:space="preserve"> </w:t>
      </w:r>
      <w:r w:rsidR="0016492E" w:rsidRPr="005D1F9E">
        <w:rPr>
          <w:rFonts w:ascii="맑은 고딕" w:eastAsia="맑은 고딕" w:hAnsi="맑은 고딕" w:cs="맑은 고딕" w:hint="eastAsia"/>
        </w:rPr>
        <w:t>설정</w:t>
      </w:r>
    </w:p>
    <w:p w:rsidR="00F70A0B" w:rsidRPr="005D1F9E" w:rsidRDefault="00A8300D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역할 분배</w:t>
      </w:r>
    </w:p>
    <w:p w:rsidR="00A8300D" w:rsidRPr="005D1F9E" w:rsidRDefault="00A8300D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/>
        </w:rPr>
        <w:t xml:space="preserve">Major </w:t>
      </w:r>
      <w:r w:rsidRPr="005D1F9E">
        <w:rPr>
          <w:rFonts w:ascii="맑은 고딕" w:eastAsia="맑은 고딕" w:hAnsi="맑은 고딕" w:cs="맑은 고딕" w:hint="eastAsia"/>
        </w:rPr>
        <w:t>Use Case Design</w:t>
      </w:r>
    </w:p>
    <w:p w:rsidR="00A8300D" w:rsidRPr="005D1F9E" w:rsidRDefault="00A8300D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 xml:space="preserve">일정 </w:t>
      </w:r>
      <w:r w:rsidR="00CF08F2" w:rsidRPr="005D1F9E">
        <w:rPr>
          <w:rFonts w:ascii="맑은 고딕" w:eastAsia="맑은 고딕" w:hAnsi="맑은 고딕" w:cs="맑은 고딕" w:hint="eastAsia"/>
        </w:rPr>
        <w:t>계획</w:t>
      </w:r>
    </w:p>
    <w:p w:rsidR="00D74C5E" w:rsidRPr="005D1F9E" w:rsidRDefault="00D74C5E" w:rsidP="00125685">
      <w:pPr>
        <w:pStyle w:val="afa"/>
        <w:numPr>
          <w:ilvl w:val="0"/>
          <w:numId w:val="29"/>
        </w:numPr>
        <w:spacing w:after="60" w:line="240" w:lineRule="auto"/>
        <w:ind w:leftChars="0" w:left="1559" w:hanging="357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개발환경 구축</w:t>
      </w:r>
    </w:p>
    <w:p w:rsidR="00D063E3" w:rsidRPr="005D1F9E" w:rsidRDefault="00D063E3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SRS</w:t>
      </w:r>
      <w:r w:rsidRPr="005D1F9E">
        <w:rPr>
          <w:rFonts w:ascii="맑은 고딕" w:eastAsia="맑은 고딕" w:hAnsi="맑은 고딕" w:cs="맑은 고딕"/>
        </w:rPr>
        <w:t xml:space="preserve"> </w:t>
      </w:r>
      <w:r w:rsidRPr="005D1F9E">
        <w:rPr>
          <w:rFonts w:ascii="맑은 고딕" w:eastAsia="맑은 고딕" w:hAnsi="맑은 고딕" w:cs="맑은 고딕" w:hint="eastAsia"/>
        </w:rPr>
        <w:t>작성</w:t>
      </w:r>
    </w:p>
    <w:p w:rsidR="00F25484" w:rsidRPr="005D1F9E" w:rsidRDefault="00F25484" w:rsidP="00125685">
      <w:pPr>
        <w:pStyle w:val="afa"/>
        <w:numPr>
          <w:ilvl w:val="1"/>
          <w:numId w:val="28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5월 14일</w:t>
      </w:r>
    </w:p>
    <w:p w:rsidR="00FA6B47" w:rsidRPr="005D1F9E" w:rsidRDefault="00A54F63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>L</w:t>
      </w:r>
      <w:r w:rsidRPr="005D1F9E">
        <w:rPr>
          <w:rFonts w:ascii="맑은 고딕" w:eastAsia="맑은 고딕" w:hAnsi="맑은 고딕" w:hint="eastAsia"/>
        </w:rPr>
        <w:t>oad 기능</w:t>
      </w:r>
      <w:r w:rsidR="00CE799C" w:rsidRPr="005D1F9E">
        <w:rPr>
          <w:rFonts w:ascii="맑은 고딕" w:eastAsia="맑은 고딕" w:hAnsi="맑은 고딕"/>
        </w:rPr>
        <w:t xml:space="preserve">, View </w:t>
      </w:r>
      <w:r w:rsidR="00DF1E36" w:rsidRPr="005D1F9E">
        <w:rPr>
          <w:rFonts w:ascii="맑은 고딕" w:eastAsia="맑은 고딕" w:hAnsi="맑은 고딕" w:hint="eastAsia"/>
        </w:rPr>
        <w:t>prototype</w:t>
      </w:r>
      <w:r w:rsidR="00CE799C" w:rsidRPr="005D1F9E">
        <w:rPr>
          <w:rFonts w:ascii="맑은 고딕" w:eastAsia="맑은 고딕" w:hAnsi="맑은 고딕" w:hint="eastAsia"/>
        </w:rPr>
        <w:t>구현</w:t>
      </w:r>
    </w:p>
    <w:p w:rsidR="00A54F63" w:rsidRPr="005D1F9E" w:rsidRDefault="00DB5B2F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프로그램의 흐름(행동 제약) 구체화</w:t>
      </w:r>
    </w:p>
    <w:p w:rsidR="00F25484" w:rsidRPr="005D1F9E" w:rsidRDefault="00F25484" w:rsidP="00125685">
      <w:pPr>
        <w:pStyle w:val="afa"/>
        <w:numPr>
          <w:ilvl w:val="1"/>
          <w:numId w:val="28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5월 17일</w:t>
      </w:r>
    </w:p>
    <w:p w:rsidR="001A61A0" w:rsidRPr="005D1F9E" w:rsidRDefault="005D3290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>M</w:t>
      </w:r>
      <w:r w:rsidRPr="005D1F9E">
        <w:rPr>
          <w:rFonts w:ascii="맑은 고딕" w:eastAsia="맑은 고딕" w:hAnsi="맑은 고딕" w:hint="eastAsia"/>
        </w:rPr>
        <w:t xml:space="preserve">odel </w:t>
      </w:r>
      <w:r w:rsidR="001A61A0" w:rsidRPr="005D1F9E">
        <w:rPr>
          <w:rFonts w:ascii="맑은 고딕" w:eastAsia="맑은 고딕" w:hAnsi="맑은 고딕" w:hint="eastAsia"/>
        </w:rPr>
        <w:t>design, prototype</w:t>
      </w:r>
      <w:r w:rsidR="001A61A0" w:rsidRPr="005D1F9E">
        <w:rPr>
          <w:rFonts w:ascii="맑은 고딕" w:eastAsia="맑은 고딕" w:hAnsi="맑은 고딕"/>
        </w:rPr>
        <w:t xml:space="preserve"> </w:t>
      </w:r>
      <w:r w:rsidR="001A61A0" w:rsidRPr="005D1F9E">
        <w:rPr>
          <w:rFonts w:ascii="맑은 고딕" w:eastAsia="맑은 고딕" w:hAnsi="맑은 고딕" w:hint="eastAsia"/>
        </w:rPr>
        <w:t>구현</w:t>
      </w:r>
    </w:p>
    <w:p w:rsidR="00273085" w:rsidRPr="005D1F9E" w:rsidRDefault="00273085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 xml:space="preserve">View css </w:t>
      </w:r>
      <w:r w:rsidRPr="005D1F9E">
        <w:rPr>
          <w:rFonts w:ascii="맑은 고딕" w:eastAsia="맑은 고딕" w:hAnsi="맑은 고딕" w:hint="eastAsia"/>
        </w:rPr>
        <w:t>적용</w:t>
      </w:r>
      <w:r w:rsidR="0054204A" w:rsidRPr="005D1F9E">
        <w:rPr>
          <w:rFonts w:ascii="맑은 고딕" w:eastAsia="맑은 고딕" w:hAnsi="맑은 고딕" w:hint="eastAsia"/>
        </w:rPr>
        <w:t xml:space="preserve">, </w:t>
      </w:r>
      <w:r w:rsidR="0054204A" w:rsidRPr="005D1F9E">
        <w:rPr>
          <w:rFonts w:ascii="맑은 고딕" w:eastAsia="맑은 고딕" w:hAnsi="맑은 고딕"/>
        </w:rPr>
        <w:t xml:space="preserve">ui design </w:t>
      </w:r>
      <w:r w:rsidR="0054204A" w:rsidRPr="005D1F9E">
        <w:rPr>
          <w:rFonts w:ascii="맑은 고딕" w:eastAsia="맑은 고딕" w:hAnsi="맑은 고딕" w:hint="eastAsia"/>
        </w:rPr>
        <w:t>확정</w:t>
      </w:r>
    </w:p>
    <w:p w:rsidR="00FE3728" w:rsidRPr="005D1F9E" w:rsidRDefault="00EE74F6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/>
        </w:rPr>
        <w:t>S</w:t>
      </w:r>
      <w:r w:rsidRPr="005D1F9E">
        <w:rPr>
          <w:rFonts w:ascii="맑은 고딕" w:eastAsia="맑은 고딕" w:hAnsi="맑은 고딕" w:cs="맑은 고딕" w:hint="eastAsia"/>
        </w:rPr>
        <w:t>ave,</w:t>
      </w:r>
      <w:r w:rsidRPr="005D1F9E">
        <w:rPr>
          <w:rFonts w:ascii="맑은 고딕" w:eastAsia="맑은 고딕" w:hAnsi="맑은 고딕" w:cs="맑은 고딕"/>
        </w:rPr>
        <w:t xml:space="preserve"> edit, compare </w:t>
      </w:r>
      <w:r w:rsidR="000333A5" w:rsidRPr="005D1F9E">
        <w:rPr>
          <w:rFonts w:ascii="맑은 고딕" w:eastAsia="맑은 고딕" w:hAnsi="맑은 고딕" w:cs="맑은 고딕" w:hint="eastAsia"/>
        </w:rPr>
        <w:t xml:space="preserve">기능 </w:t>
      </w:r>
      <w:r w:rsidRPr="005D1F9E">
        <w:rPr>
          <w:rFonts w:ascii="맑은 고딕" w:eastAsia="맑은 고딕" w:hAnsi="맑은 고딕" w:cs="맑은 고딕" w:hint="eastAsia"/>
        </w:rPr>
        <w:t>구현</w:t>
      </w:r>
    </w:p>
    <w:p w:rsidR="00CB7587" w:rsidRPr="005D1F9E" w:rsidRDefault="00CB7587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Contoller, View</w:t>
      </w:r>
      <w:r w:rsidRPr="005D1F9E">
        <w:rPr>
          <w:rFonts w:ascii="맑은 고딕" w:eastAsia="맑은 고딕" w:hAnsi="맑은 고딕"/>
        </w:rPr>
        <w:t xml:space="preserve"> </w:t>
      </w:r>
      <w:r w:rsidR="001C6DCF" w:rsidRPr="005D1F9E">
        <w:rPr>
          <w:rFonts w:ascii="맑은 고딕" w:eastAsia="맑은 고딕" w:hAnsi="맑은 고딕" w:hint="eastAsia"/>
        </w:rPr>
        <w:t>역할별로 분리</w:t>
      </w:r>
    </w:p>
    <w:p w:rsidR="00F25484" w:rsidRPr="005D1F9E" w:rsidRDefault="00F25484" w:rsidP="00125685">
      <w:pPr>
        <w:pStyle w:val="afa"/>
        <w:numPr>
          <w:ilvl w:val="1"/>
          <w:numId w:val="28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5월 28일</w:t>
      </w:r>
    </w:p>
    <w:p w:rsidR="000E06F4" w:rsidRPr="005D1F9E" w:rsidRDefault="000E06F4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>B</w:t>
      </w:r>
      <w:r w:rsidRPr="005D1F9E">
        <w:rPr>
          <w:rFonts w:ascii="맑은 고딕" w:eastAsia="맑은 고딕" w:hAnsi="맑은 고딕" w:hint="eastAsia"/>
        </w:rPr>
        <w:t>inding</w:t>
      </w:r>
      <w:r w:rsidRPr="005D1F9E">
        <w:rPr>
          <w:rFonts w:ascii="맑은 고딕" w:eastAsia="맑은 고딕" w:hAnsi="맑은 고딕"/>
        </w:rPr>
        <w:t xml:space="preserve"> </w:t>
      </w:r>
      <w:r w:rsidRPr="005D1F9E">
        <w:rPr>
          <w:rFonts w:ascii="맑은 고딕" w:eastAsia="맑은 고딕" w:hAnsi="맑은 고딕" w:hint="eastAsia"/>
        </w:rPr>
        <w:t>구체화</w:t>
      </w:r>
    </w:p>
    <w:p w:rsidR="00CA395A" w:rsidRPr="005D1F9E" w:rsidRDefault="0054204A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기능상의 버그 수정</w:t>
      </w:r>
    </w:p>
    <w:p w:rsidR="00F66475" w:rsidRPr="005D1F9E" w:rsidRDefault="00A85AAD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일정 연기</w:t>
      </w:r>
    </w:p>
    <w:p w:rsidR="00F66475" w:rsidRPr="005D1F9E" w:rsidRDefault="00F66475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/>
        </w:rPr>
        <w:t>M</w:t>
      </w:r>
      <w:r w:rsidRPr="005D1F9E">
        <w:rPr>
          <w:rFonts w:ascii="맑은 고딕" w:eastAsia="맑은 고딕" w:hAnsi="맑은 고딕" w:cs="맑은 고딕" w:hint="eastAsia"/>
        </w:rPr>
        <w:t xml:space="preserve">odel </w:t>
      </w:r>
      <w:r w:rsidRPr="005D1F9E">
        <w:rPr>
          <w:rFonts w:ascii="맑은 고딕" w:eastAsia="맑은 고딕" w:hAnsi="맑은 고딕" w:cs="맑은 고딕"/>
        </w:rPr>
        <w:t>code refactoring</w:t>
      </w:r>
    </w:p>
    <w:p w:rsidR="00F66475" w:rsidRPr="005D1F9E" w:rsidRDefault="00BF62CA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>design</w:t>
      </w:r>
      <w:r w:rsidRPr="005D1F9E">
        <w:rPr>
          <w:rFonts w:ascii="맑은 고딕" w:eastAsia="맑은 고딕" w:hAnsi="맑은 고딕" w:hint="eastAsia"/>
        </w:rPr>
        <w:t xml:space="preserve">문서, </w:t>
      </w:r>
      <w:r w:rsidRPr="005D1F9E">
        <w:rPr>
          <w:rFonts w:ascii="맑은 고딕" w:eastAsia="맑은 고딕" w:hAnsi="맑은 고딕"/>
        </w:rPr>
        <w:t xml:space="preserve">SRS </w:t>
      </w:r>
      <w:r w:rsidRPr="005D1F9E">
        <w:rPr>
          <w:rFonts w:ascii="맑은 고딕" w:eastAsia="맑은 고딕" w:hAnsi="맑은 고딕" w:hint="eastAsia"/>
        </w:rPr>
        <w:t>작성</w:t>
      </w:r>
    </w:p>
    <w:p w:rsidR="00F25484" w:rsidRPr="005D1F9E" w:rsidRDefault="00F25484" w:rsidP="00125685">
      <w:pPr>
        <w:pStyle w:val="afa"/>
        <w:numPr>
          <w:ilvl w:val="1"/>
          <w:numId w:val="28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hint="eastAsia"/>
        </w:rPr>
        <w:t>6월 4일</w:t>
      </w:r>
    </w:p>
    <w:p w:rsidR="00F66475" w:rsidRPr="005D1F9E" w:rsidRDefault="005217D1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/>
        </w:rPr>
        <w:t>copy</w:t>
      </w:r>
      <w:r w:rsidR="00F66475" w:rsidRPr="005D1F9E">
        <w:rPr>
          <w:rFonts w:ascii="맑은 고딕" w:eastAsia="맑은 고딕" w:hAnsi="맑은 고딕" w:hint="eastAsia"/>
        </w:rPr>
        <w:t xml:space="preserve"> 기능 구현</w:t>
      </w:r>
    </w:p>
    <w:p w:rsidR="00F66475" w:rsidRPr="005D1F9E" w:rsidRDefault="00F66475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기능상의 버그 수정</w:t>
      </w:r>
    </w:p>
    <w:p w:rsidR="00F66475" w:rsidRPr="00125685" w:rsidRDefault="00271DD9" w:rsidP="00125685">
      <w:pPr>
        <w:pStyle w:val="afa"/>
        <w:numPr>
          <w:ilvl w:val="0"/>
          <w:numId w:val="29"/>
        </w:numPr>
        <w:spacing w:after="60" w:line="240" w:lineRule="auto"/>
        <w:ind w:leftChars="0"/>
        <w:rPr>
          <w:rFonts w:ascii="맑은 고딕" w:eastAsia="맑은 고딕" w:hAnsi="맑은 고딕"/>
        </w:rPr>
      </w:pPr>
      <w:r w:rsidRPr="005D1F9E">
        <w:rPr>
          <w:rFonts w:ascii="맑은 고딕" w:eastAsia="맑은 고딕" w:hAnsi="맑은 고딕" w:cs="맑은 고딕" w:hint="eastAsia"/>
        </w:rPr>
        <w:t>각종 문서 작성 및 최종 제출</w:t>
      </w:r>
    </w:p>
    <w:p w:rsidR="00125685" w:rsidRPr="00125685" w:rsidRDefault="00125685" w:rsidP="00125685">
      <w:pPr>
        <w:spacing w:after="60" w:line="240" w:lineRule="auto"/>
      </w:pP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885301">
      <w:pPr>
        <w:pStyle w:val="10"/>
      </w:pPr>
      <w:r>
        <w:rPr>
          <w:rFonts w:hint="eastAsia"/>
        </w:rPr>
        <w:lastRenderedPageBreak/>
        <w:t xml:space="preserve">프로젝트 </w:t>
      </w:r>
      <w:r w:rsidR="00E81C04">
        <w:rPr>
          <w:rFonts w:hint="eastAsia"/>
        </w:rPr>
        <w:t>후기</w:t>
      </w:r>
    </w:p>
    <w:p w:rsidR="00885301" w:rsidRDefault="00981213" w:rsidP="00981213">
      <w:pPr>
        <w:pStyle w:val="afa"/>
        <w:numPr>
          <w:ilvl w:val="0"/>
          <w:numId w:val="28"/>
        </w:numPr>
        <w:ind w:leftChars="0"/>
        <w:rPr>
          <w:rFonts w:eastAsia="바탕"/>
        </w:rPr>
      </w:pPr>
      <w:r>
        <w:rPr>
          <w:rFonts w:eastAsia="바탕" w:hint="eastAsia"/>
        </w:rPr>
        <w:t>Git, GitHub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버전관리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프로젝트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관리</w:t>
      </w:r>
    </w:p>
    <w:p w:rsidR="00F57437" w:rsidRDefault="00757BB6" w:rsidP="00BA20D8">
      <w:pPr>
        <w:rPr>
          <w:rFonts w:eastAsia="바탕"/>
        </w:rPr>
      </w:pP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프로젝트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초기에는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팀의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대부분의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멤버가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git, GitHub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익숙하지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않았습니다</w:t>
      </w:r>
      <w:r>
        <w:rPr>
          <w:rFonts w:eastAsia="바탕" w:hint="eastAsia"/>
        </w:rPr>
        <w:t xml:space="preserve">. </w:t>
      </w:r>
      <w:r w:rsidR="00EB05AA">
        <w:rPr>
          <w:rFonts w:eastAsia="바탕"/>
        </w:rPr>
        <w:t xml:space="preserve">Repository, </w:t>
      </w:r>
      <w:r w:rsidR="0021027D">
        <w:rPr>
          <w:rFonts w:eastAsia="바탕"/>
        </w:rPr>
        <w:t>staging area</w:t>
      </w:r>
      <w:r w:rsidR="0021027D">
        <w:rPr>
          <w:rFonts w:eastAsia="바탕" w:hint="eastAsia"/>
        </w:rPr>
        <w:t>와</w:t>
      </w:r>
      <w:r w:rsidR="0021027D">
        <w:rPr>
          <w:rFonts w:eastAsia="바탕" w:hint="eastAsia"/>
        </w:rPr>
        <w:t xml:space="preserve"> </w:t>
      </w:r>
      <w:r w:rsidR="0021027D">
        <w:rPr>
          <w:rFonts w:eastAsia="바탕" w:hint="eastAsia"/>
        </w:rPr>
        <w:t>같은</w:t>
      </w:r>
      <w:r w:rsidR="0021027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개념에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익숙해지고</w:t>
      </w:r>
      <w:r w:rsidR="000A0B0D">
        <w:rPr>
          <w:rFonts w:eastAsia="바탕" w:hint="eastAsia"/>
        </w:rPr>
        <w:t xml:space="preserve"> </w:t>
      </w:r>
      <w:r w:rsidR="00525616">
        <w:rPr>
          <w:rFonts w:eastAsia="바탕" w:hint="eastAsia"/>
        </w:rPr>
        <w:t>제대로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사용하기까지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예상보다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긴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시간이</w:t>
      </w:r>
      <w:r w:rsidR="000A0B0D">
        <w:rPr>
          <w:rFonts w:eastAsia="바탕" w:hint="eastAsia"/>
        </w:rPr>
        <w:t xml:space="preserve"> </w:t>
      </w:r>
      <w:r w:rsidR="000A0B0D">
        <w:rPr>
          <w:rFonts w:eastAsia="바탕" w:hint="eastAsia"/>
        </w:rPr>
        <w:t>소요됐고</w:t>
      </w:r>
      <w:r w:rsidR="000A0B0D">
        <w:rPr>
          <w:rFonts w:eastAsia="바탕" w:hint="eastAsia"/>
        </w:rPr>
        <w:t xml:space="preserve"> </w:t>
      </w:r>
      <w:r w:rsidR="00640281">
        <w:rPr>
          <w:rFonts w:eastAsia="바탕" w:hint="eastAsia"/>
        </w:rPr>
        <w:t>그로</w:t>
      </w:r>
      <w:r w:rsidR="00640281">
        <w:rPr>
          <w:rFonts w:eastAsia="바탕" w:hint="eastAsia"/>
        </w:rPr>
        <w:t xml:space="preserve"> </w:t>
      </w:r>
      <w:r w:rsidR="00640281">
        <w:rPr>
          <w:rFonts w:eastAsia="바탕" w:hint="eastAsia"/>
        </w:rPr>
        <w:t>인해</w:t>
      </w:r>
      <w:r w:rsidR="00640281">
        <w:rPr>
          <w:rFonts w:eastAsia="바탕" w:hint="eastAsia"/>
        </w:rPr>
        <w:t xml:space="preserve"> </w:t>
      </w:r>
      <w:r w:rsidR="00E5584E">
        <w:rPr>
          <w:rFonts w:eastAsia="바탕" w:hint="eastAsia"/>
        </w:rPr>
        <w:t>초기</w:t>
      </w:r>
      <w:r w:rsidR="00E5584E">
        <w:rPr>
          <w:rFonts w:eastAsia="바탕" w:hint="eastAsia"/>
        </w:rPr>
        <w:t xml:space="preserve"> </w:t>
      </w:r>
      <w:r w:rsidR="00E5584E">
        <w:rPr>
          <w:rFonts w:eastAsia="바탕" w:hint="eastAsia"/>
        </w:rPr>
        <w:t>개발</w:t>
      </w:r>
      <w:r w:rsidR="00F02969">
        <w:rPr>
          <w:rFonts w:eastAsia="바탕" w:hint="eastAsia"/>
        </w:rPr>
        <w:t xml:space="preserve"> </w:t>
      </w:r>
      <w:r w:rsidR="00F02969">
        <w:rPr>
          <w:rFonts w:eastAsia="바탕" w:hint="eastAsia"/>
        </w:rPr>
        <w:t>진척이</w:t>
      </w:r>
      <w:r w:rsidR="00E5584E">
        <w:rPr>
          <w:rFonts w:eastAsia="바탕" w:hint="eastAsia"/>
        </w:rPr>
        <w:t xml:space="preserve"> </w:t>
      </w:r>
      <w:r w:rsidR="00E5584E">
        <w:rPr>
          <w:rFonts w:eastAsia="바탕" w:hint="eastAsia"/>
        </w:rPr>
        <w:t>더딘</w:t>
      </w:r>
      <w:r w:rsidR="00E5584E">
        <w:rPr>
          <w:rFonts w:eastAsia="바탕" w:hint="eastAsia"/>
        </w:rPr>
        <w:t xml:space="preserve"> </w:t>
      </w:r>
      <w:r w:rsidR="00E5584E">
        <w:rPr>
          <w:rFonts w:eastAsia="바탕" w:hint="eastAsia"/>
        </w:rPr>
        <w:t>면이</w:t>
      </w:r>
      <w:r w:rsidR="00E5584E">
        <w:rPr>
          <w:rFonts w:eastAsia="바탕" w:hint="eastAsia"/>
        </w:rPr>
        <w:t xml:space="preserve"> </w:t>
      </w:r>
      <w:r w:rsidR="00E5584E">
        <w:rPr>
          <w:rFonts w:eastAsia="바탕" w:hint="eastAsia"/>
        </w:rPr>
        <w:t>있었습니다</w:t>
      </w:r>
      <w:r w:rsidR="00E5584E">
        <w:rPr>
          <w:rFonts w:eastAsia="바탕" w:hint="eastAsia"/>
        </w:rPr>
        <w:t>.</w:t>
      </w:r>
      <w:r w:rsidR="00531A4E">
        <w:rPr>
          <w:rFonts w:eastAsia="바탕" w:hint="eastAsia"/>
        </w:rPr>
        <w:t xml:space="preserve"> </w:t>
      </w:r>
      <w:r w:rsidR="00D83F13">
        <w:rPr>
          <w:rFonts w:eastAsia="바탕" w:hint="eastAsia"/>
        </w:rPr>
        <w:t>익숙해진</w:t>
      </w:r>
      <w:r w:rsidR="00D83F13">
        <w:rPr>
          <w:rFonts w:eastAsia="바탕" w:hint="eastAsia"/>
        </w:rPr>
        <w:t xml:space="preserve"> </w:t>
      </w:r>
      <w:r w:rsidR="00D83F13">
        <w:rPr>
          <w:rFonts w:eastAsia="바탕" w:hint="eastAsia"/>
        </w:rPr>
        <w:t>후에는</w:t>
      </w:r>
      <w:r w:rsidR="00D83F13">
        <w:rPr>
          <w:rFonts w:eastAsia="바탕" w:hint="eastAsia"/>
        </w:rPr>
        <w:t xml:space="preserve"> </w:t>
      </w:r>
      <w:r w:rsidR="00D83F13">
        <w:rPr>
          <w:rFonts w:eastAsia="바탕" w:hint="eastAsia"/>
        </w:rPr>
        <w:t>각자</w:t>
      </w:r>
      <w:r w:rsidR="00D83F13">
        <w:rPr>
          <w:rFonts w:eastAsia="바탕" w:hint="eastAsia"/>
        </w:rPr>
        <w:t xml:space="preserve"> </w:t>
      </w:r>
      <w:r w:rsidR="00D83F13">
        <w:rPr>
          <w:rFonts w:eastAsia="바탕" w:hint="eastAsia"/>
        </w:rPr>
        <w:t>맡은</w:t>
      </w:r>
      <w:r w:rsidR="00D83F13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부분의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구현을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병렬적으로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수행할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수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있게</w:t>
      </w:r>
      <w:r w:rsidR="00381CB8">
        <w:rPr>
          <w:rFonts w:eastAsia="바탕" w:hint="eastAsia"/>
        </w:rPr>
        <w:t xml:space="preserve"> </w:t>
      </w:r>
      <w:r w:rsidR="00381CB8">
        <w:rPr>
          <w:rFonts w:eastAsia="바탕" w:hint="eastAsia"/>
        </w:rPr>
        <w:t>되어</w:t>
      </w:r>
      <w:r w:rsidR="00381CB8">
        <w:rPr>
          <w:rFonts w:eastAsia="바탕" w:hint="eastAsia"/>
        </w:rPr>
        <w:t xml:space="preserve"> </w:t>
      </w:r>
      <w:r w:rsidR="00A10DE1">
        <w:rPr>
          <w:rFonts w:eastAsia="바탕" w:hint="eastAsia"/>
        </w:rPr>
        <w:t>속도를</w:t>
      </w:r>
      <w:r w:rsidR="00A10DE1">
        <w:rPr>
          <w:rFonts w:eastAsia="바탕" w:hint="eastAsia"/>
        </w:rPr>
        <w:t xml:space="preserve"> </w:t>
      </w:r>
      <w:r w:rsidR="00A10DE1">
        <w:rPr>
          <w:rFonts w:eastAsia="바탕" w:hint="eastAsia"/>
        </w:rPr>
        <w:t>낼</w:t>
      </w:r>
      <w:r w:rsidR="00A10DE1">
        <w:rPr>
          <w:rFonts w:eastAsia="바탕" w:hint="eastAsia"/>
        </w:rPr>
        <w:t xml:space="preserve"> </w:t>
      </w:r>
      <w:r w:rsidR="00A10DE1">
        <w:rPr>
          <w:rFonts w:eastAsia="바탕" w:hint="eastAsia"/>
        </w:rPr>
        <w:t>수</w:t>
      </w:r>
      <w:r w:rsidR="00A10DE1">
        <w:rPr>
          <w:rFonts w:eastAsia="바탕" w:hint="eastAsia"/>
        </w:rPr>
        <w:t xml:space="preserve"> </w:t>
      </w:r>
      <w:r w:rsidR="00A10DE1">
        <w:rPr>
          <w:rFonts w:eastAsia="바탕" w:hint="eastAsia"/>
        </w:rPr>
        <w:t>있었습니다</w:t>
      </w:r>
      <w:r w:rsidR="00966978">
        <w:rPr>
          <w:rFonts w:eastAsia="바탕" w:hint="eastAsia"/>
        </w:rPr>
        <w:t>.</w:t>
      </w:r>
    </w:p>
    <w:p w:rsidR="008941C8" w:rsidRDefault="008941C8" w:rsidP="0073716E">
      <w:pPr>
        <w:ind w:firstLineChars="100" w:firstLine="200"/>
        <w:rPr>
          <w:rFonts w:eastAsia="바탕" w:hint="eastAsia"/>
        </w:rPr>
      </w:pP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팀원들의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실시간으로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확인</w:t>
      </w:r>
      <w:r w:rsidR="0073716E">
        <w:rPr>
          <w:rFonts w:eastAsia="바탕" w:hint="eastAsia"/>
        </w:rPr>
        <w:t>하여</w:t>
      </w:r>
      <w:r w:rsidR="0073716E">
        <w:rPr>
          <w:rFonts w:eastAsia="바탕" w:hint="eastAsia"/>
        </w:rPr>
        <w:t xml:space="preserve"> </w:t>
      </w:r>
      <w:r w:rsidR="0073716E">
        <w:rPr>
          <w:rFonts w:eastAsia="바탕" w:hint="eastAsia"/>
        </w:rPr>
        <w:t>피드백하고</w:t>
      </w:r>
      <w:r w:rsidR="0073716E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의사소통을</w:t>
      </w:r>
      <w:r w:rsidR="00BE06EA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할</w:t>
      </w:r>
      <w:r w:rsidR="00BE06EA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수</w:t>
      </w:r>
      <w:r w:rsidR="00BE06EA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있는</w:t>
      </w:r>
      <w:r w:rsidR="00BE06EA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부분이</w:t>
      </w:r>
      <w:r w:rsidR="00BE06EA">
        <w:rPr>
          <w:rFonts w:eastAsia="바탕" w:hint="eastAsia"/>
        </w:rPr>
        <w:t xml:space="preserve"> </w:t>
      </w:r>
      <w:r w:rsidR="00BE06EA">
        <w:rPr>
          <w:rFonts w:eastAsia="바탕" w:hint="eastAsia"/>
        </w:rPr>
        <w:t>좋았습니다</w:t>
      </w:r>
      <w:r w:rsidR="00BE06EA">
        <w:rPr>
          <w:rFonts w:eastAsia="바탕" w:hint="eastAsia"/>
        </w:rPr>
        <w:t>.</w:t>
      </w:r>
    </w:p>
    <w:p w:rsidR="00966978" w:rsidRPr="00DB2932" w:rsidRDefault="00F15BF8" w:rsidP="009B4D43">
      <w:pPr>
        <w:ind w:firstLineChars="100" w:firstLine="200"/>
        <w:rPr>
          <w:rFonts w:eastAsia="바탕" w:hint="eastAsia"/>
        </w:rPr>
      </w:pPr>
      <w:r>
        <w:rPr>
          <w:rFonts w:eastAsia="바탕"/>
        </w:rPr>
        <w:t>Branch</w:t>
      </w:r>
      <w:r w:rsidR="008941C8">
        <w:rPr>
          <w:rFonts w:eastAsia="바탕" w:hint="eastAsia"/>
        </w:rPr>
        <w:t>,</w:t>
      </w:r>
      <w:r w:rsidR="008941C8">
        <w:rPr>
          <w:rFonts w:eastAsia="바탕"/>
        </w:rPr>
        <w:t xml:space="preserve"> </w:t>
      </w:r>
      <w:r w:rsidR="008941C8">
        <w:rPr>
          <w:rFonts w:eastAsia="바탕" w:hint="eastAsia"/>
        </w:rPr>
        <w:t>revert</w:t>
      </w:r>
      <w:r w:rsidR="008941C8">
        <w:rPr>
          <w:rFonts w:eastAsia="바탕" w:hint="eastAsia"/>
        </w:rPr>
        <w:t>와</w:t>
      </w:r>
      <w:r w:rsidR="008941C8">
        <w:rPr>
          <w:rFonts w:eastAsia="바탕" w:hint="eastAsia"/>
        </w:rPr>
        <w:t xml:space="preserve"> </w:t>
      </w:r>
      <w:r w:rsidR="008941C8">
        <w:rPr>
          <w:rFonts w:eastAsia="바탕" w:hint="eastAsia"/>
        </w:rPr>
        <w:t>같은</w:t>
      </w:r>
      <w:r w:rsidR="008941C8">
        <w:rPr>
          <w:rFonts w:eastAsia="바탕" w:hint="eastAsia"/>
        </w:rPr>
        <w:t xml:space="preserve"> </w:t>
      </w:r>
      <w:r w:rsidR="008941C8">
        <w:rPr>
          <w:rFonts w:eastAsia="바탕" w:hint="eastAsia"/>
        </w:rPr>
        <w:t>기능을</w:t>
      </w:r>
      <w:r w:rsidR="008941C8">
        <w:rPr>
          <w:rFonts w:eastAsia="바탕" w:hint="eastAsia"/>
        </w:rPr>
        <w:t xml:space="preserve"> </w:t>
      </w:r>
      <w:r w:rsidR="008941C8">
        <w:rPr>
          <w:rFonts w:eastAsia="바탕" w:hint="eastAsia"/>
        </w:rPr>
        <w:t>잘</w:t>
      </w:r>
      <w:r w:rsidR="008941C8">
        <w:rPr>
          <w:rFonts w:eastAsia="바탕" w:hint="eastAsia"/>
        </w:rPr>
        <w:t xml:space="preserve"> </w:t>
      </w:r>
      <w:r w:rsidR="008941C8">
        <w:rPr>
          <w:rFonts w:eastAsia="바탕" w:hint="eastAsia"/>
        </w:rPr>
        <w:t>사용하지</w:t>
      </w:r>
      <w:r w:rsidR="008941C8">
        <w:rPr>
          <w:rFonts w:eastAsia="바탕" w:hint="eastAsia"/>
        </w:rPr>
        <w:t xml:space="preserve"> </w:t>
      </w:r>
      <w:r w:rsidR="008941C8">
        <w:rPr>
          <w:rFonts w:eastAsia="바탕" w:hint="eastAsia"/>
        </w:rPr>
        <w:t>못해</w:t>
      </w:r>
      <w:r w:rsidR="008941C8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여러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기능을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동시에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작업할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경우</w:t>
      </w:r>
      <w:r w:rsidR="009053D1">
        <w:rPr>
          <w:rFonts w:eastAsia="바탕" w:hint="eastAsia"/>
        </w:rPr>
        <w:t xml:space="preserve">, </w:t>
      </w:r>
      <w:r w:rsidR="009053D1">
        <w:rPr>
          <w:rFonts w:eastAsia="바탕" w:hint="eastAsia"/>
        </w:rPr>
        <w:t>코드를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복원해야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할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경우에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불편함이</w:t>
      </w:r>
      <w:r w:rsidR="009053D1">
        <w:rPr>
          <w:rFonts w:eastAsia="바탕" w:hint="eastAsia"/>
        </w:rPr>
        <w:t xml:space="preserve"> </w:t>
      </w:r>
      <w:r w:rsidR="009053D1">
        <w:rPr>
          <w:rFonts w:eastAsia="바탕" w:hint="eastAsia"/>
        </w:rPr>
        <w:t>있었습니다</w:t>
      </w:r>
      <w:r w:rsidR="009053D1">
        <w:rPr>
          <w:rFonts w:eastAsia="바탕" w:hint="eastAsia"/>
        </w:rPr>
        <w:t xml:space="preserve">. </w:t>
      </w:r>
      <w:r w:rsidR="00DB2932">
        <w:rPr>
          <w:rFonts w:eastAsia="바탕"/>
        </w:rPr>
        <w:t>Git</w:t>
      </w:r>
      <w:r w:rsidR="00DB2932">
        <w:rPr>
          <w:rFonts w:eastAsia="바탕" w:hint="eastAsia"/>
        </w:rPr>
        <w:t>의</w:t>
      </w:r>
      <w:r w:rsidR="00DB2932">
        <w:rPr>
          <w:rFonts w:eastAsia="바탕" w:hint="eastAsia"/>
        </w:rPr>
        <w:t xml:space="preserve"> </w:t>
      </w:r>
      <w:r w:rsidR="00DB2932">
        <w:rPr>
          <w:rFonts w:eastAsia="바탕" w:hint="eastAsia"/>
        </w:rPr>
        <w:t>유용한</w:t>
      </w:r>
      <w:r w:rsidR="00DB2932">
        <w:rPr>
          <w:rFonts w:eastAsia="바탕" w:hint="eastAsia"/>
        </w:rPr>
        <w:t xml:space="preserve"> </w:t>
      </w:r>
      <w:r w:rsidR="00DB2932">
        <w:rPr>
          <w:rFonts w:eastAsia="바탕" w:hint="eastAsia"/>
        </w:rPr>
        <w:t>여러</w:t>
      </w:r>
      <w:r w:rsidR="00DB2932">
        <w:rPr>
          <w:rFonts w:eastAsia="바탕" w:hint="eastAsia"/>
        </w:rPr>
        <w:t xml:space="preserve"> </w:t>
      </w:r>
      <w:r w:rsidR="00DB2932">
        <w:rPr>
          <w:rFonts w:eastAsia="바탕" w:hint="eastAsia"/>
        </w:rPr>
        <w:t>기능들에</w:t>
      </w:r>
      <w:r w:rsidR="00DB2932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대한</w:t>
      </w:r>
      <w:r w:rsidR="004A0D21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개념적인</w:t>
      </w:r>
      <w:r w:rsidR="004A0D21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공부가</w:t>
      </w:r>
      <w:r w:rsidR="004A0D21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필요할</w:t>
      </w:r>
      <w:r w:rsidR="004A0D21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것</w:t>
      </w:r>
      <w:r w:rsidR="004A0D21">
        <w:rPr>
          <w:rFonts w:eastAsia="바탕" w:hint="eastAsia"/>
        </w:rPr>
        <w:t xml:space="preserve"> </w:t>
      </w:r>
      <w:r w:rsidR="004A0D21">
        <w:rPr>
          <w:rFonts w:eastAsia="바탕" w:hint="eastAsia"/>
        </w:rPr>
        <w:t>같습니다</w:t>
      </w:r>
      <w:r w:rsidR="004A0D21">
        <w:rPr>
          <w:rFonts w:eastAsia="바탕" w:hint="eastAsia"/>
        </w:rPr>
        <w:t>.</w:t>
      </w:r>
    </w:p>
    <w:p w:rsidR="00BA20D8" w:rsidRDefault="00F61F52" w:rsidP="00BA20D8">
      <w:pPr>
        <w:pStyle w:val="afa"/>
        <w:numPr>
          <w:ilvl w:val="0"/>
          <w:numId w:val="28"/>
        </w:numPr>
        <w:ind w:leftChars="0"/>
        <w:rPr>
          <w:rFonts w:eastAsia="바탕"/>
        </w:rPr>
      </w:pPr>
      <w:r>
        <w:rPr>
          <w:rFonts w:eastAsia="바탕" w:hint="eastAsia"/>
        </w:rPr>
        <w:t>설계</w:t>
      </w:r>
      <w:r w:rsidR="00655AD4">
        <w:rPr>
          <w:rFonts w:eastAsia="바탕" w:hint="eastAsia"/>
        </w:rPr>
        <w:t xml:space="preserve">, </w:t>
      </w:r>
      <w:r w:rsidR="00655AD4">
        <w:rPr>
          <w:rFonts w:eastAsia="바탕" w:hint="eastAsia"/>
        </w:rPr>
        <w:t>문서화를</w:t>
      </w:r>
      <w:r w:rsidR="00655AD4">
        <w:rPr>
          <w:rFonts w:eastAsia="바탕" w:hint="eastAsia"/>
        </w:rPr>
        <w:t xml:space="preserve"> </w:t>
      </w:r>
      <w:r w:rsidR="00655AD4">
        <w:rPr>
          <w:rFonts w:eastAsia="바탕" w:hint="eastAsia"/>
        </w:rPr>
        <w:t>병행한</w:t>
      </w:r>
      <w:r w:rsidR="00655AD4">
        <w:rPr>
          <w:rFonts w:eastAsia="바탕" w:hint="eastAsia"/>
        </w:rPr>
        <w:t xml:space="preserve"> </w:t>
      </w:r>
      <w:r w:rsidR="00655AD4">
        <w:rPr>
          <w:rFonts w:eastAsia="바탕" w:hint="eastAsia"/>
        </w:rPr>
        <w:t>협업</w:t>
      </w:r>
      <w:r w:rsidR="00655AD4">
        <w:rPr>
          <w:rFonts w:eastAsia="바탕" w:hint="eastAsia"/>
        </w:rPr>
        <w:t xml:space="preserve"> </w:t>
      </w:r>
      <w:r w:rsidR="00655AD4">
        <w:rPr>
          <w:rFonts w:eastAsia="바탕" w:hint="eastAsia"/>
        </w:rPr>
        <w:t>개발</w:t>
      </w:r>
    </w:p>
    <w:p w:rsidR="00A01AE7" w:rsidRPr="001D620F" w:rsidRDefault="00A01AE7" w:rsidP="00A01AE7">
      <w:pPr>
        <w:rPr>
          <w:rFonts w:eastAsia="바탕" w:hint="eastAsia"/>
        </w:rPr>
      </w:pPr>
      <w:r>
        <w:rPr>
          <w:rFonts w:eastAsia="바탕" w:hint="eastAsia"/>
        </w:rPr>
        <w:t xml:space="preserve"> </w:t>
      </w:r>
      <w:r w:rsidR="00C86594">
        <w:rPr>
          <w:rFonts w:eastAsia="바탕"/>
        </w:rPr>
        <w:t xml:space="preserve">MVC </w:t>
      </w:r>
      <w:r w:rsidR="00C86594">
        <w:rPr>
          <w:rFonts w:eastAsia="바탕" w:hint="eastAsia"/>
        </w:rPr>
        <w:t>패턴을</w:t>
      </w:r>
      <w:r w:rsidR="00C86594">
        <w:rPr>
          <w:rFonts w:eastAsia="바탕" w:hint="eastAsia"/>
        </w:rPr>
        <w:t xml:space="preserve"> </w:t>
      </w:r>
      <w:r w:rsidR="00C86594">
        <w:rPr>
          <w:rFonts w:eastAsia="바탕" w:hint="eastAsia"/>
        </w:rPr>
        <w:t>사용하여</w:t>
      </w:r>
      <w:r w:rsidR="00C86594">
        <w:rPr>
          <w:rFonts w:eastAsia="바탕" w:hint="eastAsia"/>
        </w:rPr>
        <w:t xml:space="preserve"> </w:t>
      </w:r>
      <w:r w:rsidR="007D319B">
        <w:rPr>
          <w:rFonts w:eastAsia="바탕" w:hint="eastAsia"/>
        </w:rPr>
        <w:t>개발함으로써</w:t>
      </w:r>
      <w:r w:rsidR="007D319B">
        <w:rPr>
          <w:rFonts w:eastAsia="바탕" w:hint="eastAsia"/>
        </w:rPr>
        <w:t xml:space="preserve"> </w:t>
      </w:r>
      <w:r w:rsidR="007D319B">
        <w:rPr>
          <w:rFonts w:eastAsia="바탕" w:hint="eastAsia"/>
        </w:rPr>
        <w:t>모듈을</w:t>
      </w:r>
      <w:r w:rsidR="007D319B">
        <w:rPr>
          <w:rFonts w:eastAsia="바탕" w:hint="eastAsia"/>
        </w:rPr>
        <w:t xml:space="preserve"> </w:t>
      </w:r>
      <w:r w:rsidR="007D319B">
        <w:rPr>
          <w:rFonts w:eastAsia="바탕" w:hint="eastAsia"/>
        </w:rPr>
        <w:t>분리하고</w:t>
      </w:r>
      <w:r w:rsidR="007D319B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팀원들이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각자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맡은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부분을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구현함으로써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병렬적으로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코드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작성을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할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수</w:t>
      </w:r>
      <w:r w:rsidR="00265627">
        <w:rPr>
          <w:rFonts w:eastAsia="바탕" w:hint="eastAsia"/>
        </w:rPr>
        <w:t xml:space="preserve"> </w:t>
      </w:r>
      <w:r w:rsidR="00265627">
        <w:rPr>
          <w:rFonts w:eastAsia="바탕" w:hint="eastAsia"/>
        </w:rPr>
        <w:t>있었습니다</w:t>
      </w:r>
      <w:r w:rsidR="00815E4B">
        <w:rPr>
          <w:rFonts w:eastAsia="바탕" w:hint="eastAsia"/>
        </w:rPr>
        <w:t>.</w:t>
      </w:r>
      <w:r w:rsidR="005954EA">
        <w:rPr>
          <w:rFonts w:eastAsia="바탕"/>
        </w:rPr>
        <w:t xml:space="preserve"> </w:t>
      </w:r>
      <w:r w:rsidR="005954EA">
        <w:rPr>
          <w:rFonts w:eastAsia="바탕" w:hint="eastAsia"/>
        </w:rPr>
        <w:t>문서를</w:t>
      </w:r>
      <w:r w:rsidR="005954EA">
        <w:rPr>
          <w:rFonts w:eastAsia="바탕" w:hint="eastAsia"/>
        </w:rPr>
        <w:t xml:space="preserve"> </w:t>
      </w:r>
      <w:r w:rsidR="005954EA">
        <w:rPr>
          <w:rFonts w:eastAsia="바탕" w:hint="eastAsia"/>
        </w:rPr>
        <w:t>통해</w:t>
      </w:r>
      <w:r w:rsidR="005954EA">
        <w:rPr>
          <w:rFonts w:eastAsia="바탕" w:hint="eastAsia"/>
        </w:rPr>
        <w:t xml:space="preserve"> </w:t>
      </w:r>
      <w:r w:rsidR="005954EA">
        <w:rPr>
          <w:rFonts w:eastAsia="바탕" w:hint="eastAsia"/>
        </w:rPr>
        <w:t>프로그램의</w:t>
      </w:r>
      <w:r w:rsidR="005954EA">
        <w:rPr>
          <w:rFonts w:eastAsia="바탕" w:hint="eastAsia"/>
        </w:rPr>
        <w:t xml:space="preserve"> </w:t>
      </w:r>
      <w:r w:rsidR="005954EA">
        <w:rPr>
          <w:rFonts w:eastAsia="바탕" w:hint="eastAsia"/>
        </w:rPr>
        <w:t>제약사항</w:t>
      </w:r>
      <w:r w:rsidR="009D5B91">
        <w:rPr>
          <w:rFonts w:eastAsia="바탕" w:hint="eastAsia"/>
        </w:rPr>
        <w:t xml:space="preserve">, </w:t>
      </w:r>
      <w:r w:rsidR="009D5B91">
        <w:rPr>
          <w:rFonts w:eastAsia="바탕" w:hint="eastAsia"/>
        </w:rPr>
        <w:t>디자인을</w:t>
      </w:r>
      <w:r w:rsidR="009D5B91">
        <w:rPr>
          <w:rFonts w:eastAsia="바탕" w:hint="eastAsia"/>
        </w:rPr>
        <w:t xml:space="preserve"> </w:t>
      </w:r>
      <w:r w:rsidR="009D5B91">
        <w:rPr>
          <w:rFonts w:eastAsia="바탕" w:hint="eastAsia"/>
        </w:rPr>
        <w:t>기록해</w:t>
      </w:r>
      <w:r w:rsidR="009D5B91">
        <w:rPr>
          <w:rFonts w:eastAsia="바탕" w:hint="eastAsia"/>
        </w:rPr>
        <w:t xml:space="preserve"> </w:t>
      </w:r>
      <w:r w:rsidR="009D5B91">
        <w:rPr>
          <w:rFonts w:eastAsia="바탕" w:hint="eastAsia"/>
        </w:rPr>
        <w:t>둠으로써</w:t>
      </w:r>
      <w:r w:rsidR="009D5B91">
        <w:rPr>
          <w:rFonts w:eastAsia="바탕" w:hint="eastAsia"/>
        </w:rPr>
        <w:t xml:space="preserve"> </w:t>
      </w:r>
      <w:r w:rsidR="009D5B91">
        <w:rPr>
          <w:rFonts w:eastAsia="바탕" w:hint="eastAsia"/>
        </w:rPr>
        <w:t>구현</w:t>
      </w:r>
      <w:r w:rsidR="009D5B91">
        <w:rPr>
          <w:rFonts w:eastAsia="바탕" w:hint="eastAsia"/>
        </w:rPr>
        <w:t xml:space="preserve"> </w:t>
      </w:r>
      <w:r w:rsidR="009D5B91">
        <w:rPr>
          <w:rFonts w:eastAsia="바탕" w:hint="eastAsia"/>
        </w:rPr>
        <w:t>중에</w:t>
      </w:r>
      <w:r w:rsidR="009D5B91">
        <w:rPr>
          <w:rFonts w:eastAsia="바탕" w:hint="eastAsia"/>
        </w:rPr>
        <w:t xml:space="preserve"> </w:t>
      </w:r>
      <w:r w:rsidR="009D5B91">
        <w:rPr>
          <w:rFonts w:eastAsia="바탕" w:hint="eastAsia"/>
        </w:rPr>
        <w:t>의사</w:t>
      </w:r>
      <w:r w:rsidR="001D620F">
        <w:rPr>
          <w:rFonts w:eastAsia="바탕" w:hint="eastAsia"/>
        </w:rPr>
        <w:t>소통에</w:t>
      </w:r>
      <w:r w:rsidR="001D620F">
        <w:rPr>
          <w:rFonts w:eastAsia="바탕" w:hint="eastAsia"/>
        </w:rPr>
        <w:t xml:space="preserve"> </w:t>
      </w:r>
      <w:r w:rsidR="001D620F">
        <w:rPr>
          <w:rFonts w:eastAsia="바탕" w:hint="eastAsia"/>
        </w:rPr>
        <w:t>드는</w:t>
      </w:r>
      <w:r w:rsidR="001D620F">
        <w:rPr>
          <w:rFonts w:eastAsia="바탕" w:hint="eastAsia"/>
        </w:rPr>
        <w:t xml:space="preserve"> </w:t>
      </w:r>
      <w:r w:rsidR="001D620F">
        <w:rPr>
          <w:rFonts w:eastAsia="바탕" w:hint="eastAsia"/>
        </w:rPr>
        <w:t>비용을</w:t>
      </w:r>
      <w:r w:rsidR="001D620F">
        <w:rPr>
          <w:rFonts w:eastAsia="바탕" w:hint="eastAsia"/>
        </w:rPr>
        <w:t xml:space="preserve"> </w:t>
      </w:r>
      <w:r w:rsidR="001D620F">
        <w:rPr>
          <w:rFonts w:eastAsia="바탕" w:hint="eastAsia"/>
        </w:rPr>
        <w:t>감소시킬</w:t>
      </w:r>
      <w:r w:rsidR="001D620F">
        <w:rPr>
          <w:rFonts w:eastAsia="바탕" w:hint="eastAsia"/>
        </w:rPr>
        <w:t xml:space="preserve"> </w:t>
      </w:r>
      <w:r w:rsidR="001D620F">
        <w:rPr>
          <w:rFonts w:eastAsia="바탕" w:hint="eastAsia"/>
        </w:rPr>
        <w:t>수</w:t>
      </w:r>
      <w:r w:rsidR="001D620F">
        <w:rPr>
          <w:rFonts w:eastAsia="바탕" w:hint="eastAsia"/>
        </w:rPr>
        <w:t xml:space="preserve"> </w:t>
      </w:r>
      <w:r w:rsidR="001D620F">
        <w:rPr>
          <w:rFonts w:eastAsia="바탕" w:hint="eastAsia"/>
        </w:rPr>
        <w:t>있었습니다</w:t>
      </w:r>
      <w:r w:rsidR="001D620F">
        <w:rPr>
          <w:rFonts w:eastAsia="바탕" w:hint="eastAsia"/>
        </w:rPr>
        <w:t>.</w:t>
      </w:r>
      <w:bookmarkStart w:id="0" w:name="_GoBack"/>
      <w:bookmarkEnd w:id="0"/>
    </w:p>
    <w:p w:rsidR="0099514D" w:rsidRPr="00BB1319" w:rsidRDefault="00BB1319" w:rsidP="00BB1319">
      <w:pPr>
        <w:rPr>
          <w:rFonts w:eastAsia="바탕" w:hint="eastAsia"/>
        </w:rPr>
      </w:pPr>
      <w:r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설계에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대한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지식과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경험이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모자란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상태에서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시작한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프로젝트였기에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부족한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부분</w:t>
      </w:r>
      <w:r w:rsidR="0099514D">
        <w:rPr>
          <w:rFonts w:eastAsia="바탕" w:hint="eastAsia"/>
        </w:rPr>
        <w:t>도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많았습니다</w:t>
      </w:r>
      <w:r w:rsidR="00A70018">
        <w:rPr>
          <w:rFonts w:eastAsia="바탕" w:hint="eastAsia"/>
        </w:rPr>
        <w:t xml:space="preserve">. </w:t>
      </w:r>
      <w:r w:rsidR="00A70018">
        <w:rPr>
          <w:rFonts w:eastAsia="바탕"/>
        </w:rPr>
        <w:t>Interface</w:t>
      </w:r>
      <w:r w:rsidR="00A70018">
        <w:rPr>
          <w:rFonts w:eastAsia="바탕" w:hint="eastAsia"/>
        </w:rPr>
        <w:t>를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정의하지</w:t>
      </w:r>
      <w:r w:rsidR="00A70018">
        <w:rPr>
          <w:rFonts w:eastAsia="바탕" w:hint="eastAsia"/>
        </w:rPr>
        <w:t xml:space="preserve"> </w:t>
      </w:r>
      <w:r w:rsidR="00A70018">
        <w:rPr>
          <w:rFonts w:eastAsia="바탕" w:hint="eastAsia"/>
        </w:rPr>
        <w:t>않</w:t>
      </w:r>
      <w:r w:rsidR="002167BB">
        <w:rPr>
          <w:rFonts w:eastAsia="바탕" w:hint="eastAsia"/>
        </w:rPr>
        <w:t>음으로</w:t>
      </w:r>
      <w:r w:rsidR="002167BB">
        <w:rPr>
          <w:rFonts w:eastAsia="바탕" w:hint="eastAsia"/>
        </w:rPr>
        <w:t xml:space="preserve"> </w:t>
      </w:r>
      <w:r w:rsidR="002167BB">
        <w:rPr>
          <w:rFonts w:eastAsia="바탕" w:hint="eastAsia"/>
        </w:rPr>
        <w:t>각</w:t>
      </w:r>
      <w:r w:rsidR="002167BB">
        <w:rPr>
          <w:rFonts w:eastAsia="바탕" w:hint="eastAsia"/>
        </w:rPr>
        <w:t xml:space="preserve"> </w:t>
      </w:r>
      <w:r w:rsidR="002167BB">
        <w:rPr>
          <w:rFonts w:eastAsia="바탕" w:hint="eastAsia"/>
        </w:rPr>
        <w:t>묘듈</w:t>
      </w:r>
      <w:r w:rsidR="002167BB">
        <w:rPr>
          <w:rFonts w:eastAsia="바탕" w:hint="eastAsia"/>
        </w:rPr>
        <w:t>(</w:t>
      </w:r>
      <w:r w:rsidR="002167BB">
        <w:rPr>
          <w:rFonts w:eastAsia="바탕" w:hint="eastAsia"/>
        </w:rPr>
        <w:t>특히</w:t>
      </w:r>
      <w:r w:rsidR="002167BB">
        <w:rPr>
          <w:rFonts w:eastAsia="바탕" w:hint="eastAsia"/>
        </w:rPr>
        <w:t xml:space="preserve">, </w:t>
      </w:r>
      <w:r w:rsidR="002167BB">
        <w:rPr>
          <w:rFonts w:eastAsia="바탕"/>
        </w:rPr>
        <w:t>Controller</w:t>
      </w:r>
      <w:r w:rsidR="002167BB">
        <w:rPr>
          <w:rFonts w:eastAsia="바탕" w:hint="eastAsia"/>
        </w:rPr>
        <w:t>와</w:t>
      </w:r>
      <w:r w:rsidR="002167BB">
        <w:rPr>
          <w:rFonts w:eastAsia="바탕" w:hint="eastAsia"/>
        </w:rPr>
        <w:t xml:space="preserve"> </w:t>
      </w:r>
      <w:r w:rsidR="002167BB">
        <w:rPr>
          <w:rFonts w:eastAsia="바탕"/>
        </w:rPr>
        <w:t xml:space="preserve">Model) </w:t>
      </w:r>
      <w:r w:rsidR="002167BB">
        <w:rPr>
          <w:rFonts w:eastAsia="바탕" w:hint="eastAsia"/>
        </w:rPr>
        <w:t>사이의</w:t>
      </w:r>
      <w:r w:rsidR="00190D69">
        <w:rPr>
          <w:rFonts w:eastAsia="바탕" w:hint="eastAsia"/>
        </w:rPr>
        <w:t xml:space="preserve"> </w:t>
      </w:r>
      <w:r w:rsidR="00190D69">
        <w:rPr>
          <w:rFonts w:eastAsia="바탕" w:hint="eastAsia"/>
        </w:rPr>
        <w:t>의사소통</w:t>
      </w:r>
      <w:r w:rsidR="00D4522F">
        <w:rPr>
          <w:rFonts w:eastAsia="바탕" w:hint="eastAsia"/>
        </w:rPr>
        <w:t>을</w:t>
      </w:r>
      <w:r w:rsidR="00D4522F">
        <w:rPr>
          <w:rFonts w:eastAsia="바탕" w:hint="eastAsia"/>
        </w:rPr>
        <w:t xml:space="preserve"> </w:t>
      </w:r>
      <w:r w:rsidR="00D4522F">
        <w:rPr>
          <w:rFonts w:eastAsia="바탕" w:hint="eastAsia"/>
        </w:rPr>
        <w:t>위해</w:t>
      </w:r>
      <w:r w:rsidR="00D4522F">
        <w:rPr>
          <w:rFonts w:eastAsia="바탕" w:hint="eastAsia"/>
        </w:rPr>
        <w:t xml:space="preserve"> </w:t>
      </w:r>
      <w:r w:rsidR="00D4522F">
        <w:rPr>
          <w:rFonts w:eastAsia="바탕" w:hint="eastAsia"/>
        </w:rPr>
        <w:t>소요된</w:t>
      </w:r>
      <w:r w:rsidR="00D4522F">
        <w:rPr>
          <w:rFonts w:eastAsia="바탕" w:hint="eastAsia"/>
        </w:rPr>
        <w:t xml:space="preserve"> </w:t>
      </w:r>
      <w:r w:rsidR="00D4522F">
        <w:rPr>
          <w:rFonts w:eastAsia="바탕" w:hint="eastAsia"/>
        </w:rPr>
        <w:t>시간이</w:t>
      </w:r>
      <w:r w:rsidR="00D4522F">
        <w:rPr>
          <w:rFonts w:eastAsia="바탕" w:hint="eastAsia"/>
        </w:rPr>
        <w:t xml:space="preserve"> </w:t>
      </w:r>
      <w:r w:rsidR="00D4522F">
        <w:rPr>
          <w:rFonts w:eastAsia="바탕" w:hint="eastAsia"/>
        </w:rPr>
        <w:t>너무</w:t>
      </w:r>
      <w:r w:rsidR="00D4522F">
        <w:rPr>
          <w:rFonts w:eastAsia="바탕" w:hint="eastAsia"/>
        </w:rPr>
        <w:t xml:space="preserve"> </w:t>
      </w:r>
      <w:r w:rsidR="00D4522F">
        <w:rPr>
          <w:rFonts w:eastAsia="바탕" w:hint="eastAsia"/>
        </w:rPr>
        <w:t>많았습니다</w:t>
      </w:r>
      <w:r w:rsidR="00D4522F">
        <w:rPr>
          <w:rFonts w:eastAsia="바탕" w:hint="eastAsia"/>
        </w:rPr>
        <w:t>.</w:t>
      </w:r>
    </w:p>
    <w:sectPr w:rsidR="0099514D" w:rsidRPr="00BB1319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AD" w:rsidRDefault="003565AD">
      <w:pPr>
        <w:spacing w:after="0" w:line="240" w:lineRule="auto"/>
      </w:pPr>
      <w:r>
        <w:separator/>
      </w:r>
    </w:p>
  </w:endnote>
  <w:endnote w:type="continuationSeparator" w:id="0">
    <w:p w:rsidR="003565AD" w:rsidRDefault="0035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3565AD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A70018" w:rsidRPr="00A70018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3565AD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1D620F" w:rsidRPr="001D620F">
      <w:rPr>
        <w:noProof/>
        <w:lang w:val="ko-KR"/>
      </w:rPr>
      <w:t>6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AD" w:rsidRDefault="003565AD">
      <w:pPr>
        <w:spacing w:after="0" w:line="240" w:lineRule="auto"/>
      </w:pPr>
      <w:r>
        <w:separator/>
      </w:r>
    </w:p>
  </w:footnote>
  <w:footnote w:type="continuationSeparator" w:id="0">
    <w:p w:rsidR="003565AD" w:rsidRDefault="00356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0F526638"/>
    <w:multiLevelType w:val="hybridMultilevel"/>
    <w:tmpl w:val="40EAA4AE"/>
    <w:lvl w:ilvl="0" w:tplc="21E00218">
      <w:numFmt w:val="bullet"/>
      <w:lvlText w:val=""/>
      <w:lvlJc w:val="left"/>
      <w:pPr>
        <w:ind w:left="15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3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7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1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4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5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7" w15:restartNumberingAfterBreak="0">
    <w:nsid w:val="794925C3"/>
    <w:multiLevelType w:val="hybridMultilevel"/>
    <w:tmpl w:val="A9C8D298"/>
    <w:lvl w:ilvl="0" w:tplc="B6740DE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2"/>
  </w:num>
  <w:num w:numId="9">
    <w:abstractNumId w:val="20"/>
  </w:num>
  <w:num w:numId="10">
    <w:abstractNumId w:val="19"/>
  </w:num>
  <w:num w:numId="11">
    <w:abstractNumId w:val="28"/>
  </w:num>
  <w:num w:numId="12">
    <w:abstractNumId w:val="3"/>
  </w:num>
  <w:num w:numId="13">
    <w:abstractNumId w:val="10"/>
  </w:num>
  <w:num w:numId="14">
    <w:abstractNumId w:val="26"/>
  </w:num>
  <w:num w:numId="15">
    <w:abstractNumId w:val="8"/>
  </w:num>
  <w:num w:numId="16">
    <w:abstractNumId w:val="23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0"/>
  </w:num>
  <w:num w:numId="22">
    <w:abstractNumId w:val="22"/>
  </w:num>
  <w:num w:numId="23">
    <w:abstractNumId w:val="14"/>
  </w:num>
  <w:num w:numId="24">
    <w:abstractNumId w:val="13"/>
  </w:num>
  <w:num w:numId="25">
    <w:abstractNumId w:val="17"/>
  </w:num>
  <w:num w:numId="26">
    <w:abstractNumId w:val="25"/>
  </w:num>
  <w:num w:numId="27">
    <w:abstractNumId w:val="5"/>
  </w:num>
  <w:num w:numId="28">
    <w:abstractNumId w:val="2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1649A"/>
    <w:rsid w:val="000333A5"/>
    <w:rsid w:val="00062745"/>
    <w:rsid w:val="0007014B"/>
    <w:rsid w:val="000A0B0D"/>
    <w:rsid w:val="000A40DE"/>
    <w:rsid w:val="000B3251"/>
    <w:rsid w:val="000B4220"/>
    <w:rsid w:val="000C07BC"/>
    <w:rsid w:val="000D7ADD"/>
    <w:rsid w:val="000E06F4"/>
    <w:rsid w:val="00125685"/>
    <w:rsid w:val="001346EE"/>
    <w:rsid w:val="00135909"/>
    <w:rsid w:val="00145793"/>
    <w:rsid w:val="0015576E"/>
    <w:rsid w:val="00162BE7"/>
    <w:rsid w:val="0016492E"/>
    <w:rsid w:val="0018512E"/>
    <w:rsid w:val="00185E38"/>
    <w:rsid w:val="001877F5"/>
    <w:rsid w:val="00190D69"/>
    <w:rsid w:val="001A61A0"/>
    <w:rsid w:val="001B0E62"/>
    <w:rsid w:val="001C6DCF"/>
    <w:rsid w:val="001D2C09"/>
    <w:rsid w:val="001D620F"/>
    <w:rsid w:val="001E3503"/>
    <w:rsid w:val="0021027D"/>
    <w:rsid w:val="0021468B"/>
    <w:rsid w:val="002167BB"/>
    <w:rsid w:val="00251D2A"/>
    <w:rsid w:val="00257EC1"/>
    <w:rsid w:val="00265627"/>
    <w:rsid w:val="002709B3"/>
    <w:rsid w:val="00271DD9"/>
    <w:rsid w:val="00273085"/>
    <w:rsid w:val="002854A8"/>
    <w:rsid w:val="00291194"/>
    <w:rsid w:val="002A64A1"/>
    <w:rsid w:val="002B2E3E"/>
    <w:rsid w:val="002B3122"/>
    <w:rsid w:val="002C3470"/>
    <w:rsid w:val="002F6066"/>
    <w:rsid w:val="0030202C"/>
    <w:rsid w:val="003176A2"/>
    <w:rsid w:val="00334257"/>
    <w:rsid w:val="00337945"/>
    <w:rsid w:val="003565AD"/>
    <w:rsid w:val="00362028"/>
    <w:rsid w:val="0037672E"/>
    <w:rsid w:val="00381CB8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0D21"/>
    <w:rsid w:val="004A3DC1"/>
    <w:rsid w:val="004B2B81"/>
    <w:rsid w:val="004C44FE"/>
    <w:rsid w:val="004E0061"/>
    <w:rsid w:val="004E1BE6"/>
    <w:rsid w:val="004E1C4B"/>
    <w:rsid w:val="004E2337"/>
    <w:rsid w:val="004E33AE"/>
    <w:rsid w:val="004E3988"/>
    <w:rsid w:val="004F7C58"/>
    <w:rsid w:val="00501650"/>
    <w:rsid w:val="00501AE5"/>
    <w:rsid w:val="00504836"/>
    <w:rsid w:val="00517C4B"/>
    <w:rsid w:val="005217D1"/>
    <w:rsid w:val="00525616"/>
    <w:rsid w:val="00531A4E"/>
    <w:rsid w:val="0054204A"/>
    <w:rsid w:val="00584F22"/>
    <w:rsid w:val="00590421"/>
    <w:rsid w:val="005919BD"/>
    <w:rsid w:val="005924ED"/>
    <w:rsid w:val="00593B84"/>
    <w:rsid w:val="005954EA"/>
    <w:rsid w:val="005A5961"/>
    <w:rsid w:val="005C4F6B"/>
    <w:rsid w:val="005D1F9E"/>
    <w:rsid w:val="005D3290"/>
    <w:rsid w:val="005D343C"/>
    <w:rsid w:val="005E0AEC"/>
    <w:rsid w:val="0060307A"/>
    <w:rsid w:val="00604909"/>
    <w:rsid w:val="00631364"/>
    <w:rsid w:val="006318F7"/>
    <w:rsid w:val="00640281"/>
    <w:rsid w:val="00643609"/>
    <w:rsid w:val="00655AD4"/>
    <w:rsid w:val="0066082F"/>
    <w:rsid w:val="00670CBD"/>
    <w:rsid w:val="00677DEF"/>
    <w:rsid w:val="006842A9"/>
    <w:rsid w:val="00686284"/>
    <w:rsid w:val="0069538D"/>
    <w:rsid w:val="006A0A9B"/>
    <w:rsid w:val="006C0A05"/>
    <w:rsid w:val="006C3F4B"/>
    <w:rsid w:val="006E4818"/>
    <w:rsid w:val="006F5092"/>
    <w:rsid w:val="00706B80"/>
    <w:rsid w:val="00710CB7"/>
    <w:rsid w:val="00725F71"/>
    <w:rsid w:val="00726CA3"/>
    <w:rsid w:val="0073716E"/>
    <w:rsid w:val="0074315A"/>
    <w:rsid w:val="007461BA"/>
    <w:rsid w:val="007572CB"/>
    <w:rsid w:val="00757BB6"/>
    <w:rsid w:val="007607CE"/>
    <w:rsid w:val="00774C69"/>
    <w:rsid w:val="00777AEB"/>
    <w:rsid w:val="00794ED9"/>
    <w:rsid w:val="00795843"/>
    <w:rsid w:val="007C1FEF"/>
    <w:rsid w:val="007C242E"/>
    <w:rsid w:val="007C5274"/>
    <w:rsid w:val="007D319B"/>
    <w:rsid w:val="007D483F"/>
    <w:rsid w:val="007D748B"/>
    <w:rsid w:val="007E429F"/>
    <w:rsid w:val="00804CD4"/>
    <w:rsid w:val="00810274"/>
    <w:rsid w:val="00815E4B"/>
    <w:rsid w:val="00827653"/>
    <w:rsid w:val="0083683C"/>
    <w:rsid w:val="008372A5"/>
    <w:rsid w:val="00857405"/>
    <w:rsid w:val="0087107D"/>
    <w:rsid w:val="00875D49"/>
    <w:rsid w:val="008819B1"/>
    <w:rsid w:val="008852FD"/>
    <w:rsid w:val="00885301"/>
    <w:rsid w:val="008941C8"/>
    <w:rsid w:val="008E69A7"/>
    <w:rsid w:val="00904CBD"/>
    <w:rsid w:val="009053D1"/>
    <w:rsid w:val="009138FA"/>
    <w:rsid w:val="0091447C"/>
    <w:rsid w:val="009174FB"/>
    <w:rsid w:val="0093224C"/>
    <w:rsid w:val="00932A02"/>
    <w:rsid w:val="00933397"/>
    <w:rsid w:val="00941F16"/>
    <w:rsid w:val="009555D0"/>
    <w:rsid w:val="00966978"/>
    <w:rsid w:val="00981213"/>
    <w:rsid w:val="00983FED"/>
    <w:rsid w:val="00990F12"/>
    <w:rsid w:val="0099514D"/>
    <w:rsid w:val="009976B3"/>
    <w:rsid w:val="009B4671"/>
    <w:rsid w:val="009B4D43"/>
    <w:rsid w:val="009C003B"/>
    <w:rsid w:val="009D5B91"/>
    <w:rsid w:val="009D6F39"/>
    <w:rsid w:val="009E63A0"/>
    <w:rsid w:val="009F01BA"/>
    <w:rsid w:val="009F1C07"/>
    <w:rsid w:val="009F7BAC"/>
    <w:rsid w:val="00A01AE7"/>
    <w:rsid w:val="00A02C6F"/>
    <w:rsid w:val="00A10DE1"/>
    <w:rsid w:val="00A21C7D"/>
    <w:rsid w:val="00A259A6"/>
    <w:rsid w:val="00A32A54"/>
    <w:rsid w:val="00A404F8"/>
    <w:rsid w:val="00A41F6B"/>
    <w:rsid w:val="00A54F63"/>
    <w:rsid w:val="00A62297"/>
    <w:rsid w:val="00A70018"/>
    <w:rsid w:val="00A8300D"/>
    <w:rsid w:val="00A85AAD"/>
    <w:rsid w:val="00A932C6"/>
    <w:rsid w:val="00A945A5"/>
    <w:rsid w:val="00AB42A0"/>
    <w:rsid w:val="00AC0F5E"/>
    <w:rsid w:val="00AC5762"/>
    <w:rsid w:val="00AC64C1"/>
    <w:rsid w:val="00B01FA8"/>
    <w:rsid w:val="00B10EEC"/>
    <w:rsid w:val="00B27302"/>
    <w:rsid w:val="00B5489C"/>
    <w:rsid w:val="00B57483"/>
    <w:rsid w:val="00B669EA"/>
    <w:rsid w:val="00B7390A"/>
    <w:rsid w:val="00B770F6"/>
    <w:rsid w:val="00B92750"/>
    <w:rsid w:val="00BA20D8"/>
    <w:rsid w:val="00BA4072"/>
    <w:rsid w:val="00BB1319"/>
    <w:rsid w:val="00BB376C"/>
    <w:rsid w:val="00BE06EA"/>
    <w:rsid w:val="00BE69D0"/>
    <w:rsid w:val="00BF62CA"/>
    <w:rsid w:val="00BF76A7"/>
    <w:rsid w:val="00BF7723"/>
    <w:rsid w:val="00C1124C"/>
    <w:rsid w:val="00C117D0"/>
    <w:rsid w:val="00C3497A"/>
    <w:rsid w:val="00C5786F"/>
    <w:rsid w:val="00C8017C"/>
    <w:rsid w:val="00C86594"/>
    <w:rsid w:val="00CA395A"/>
    <w:rsid w:val="00CB6DB7"/>
    <w:rsid w:val="00CB7587"/>
    <w:rsid w:val="00CC089E"/>
    <w:rsid w:val="00CD1BFD"/>
    <w:rsid w:val="00CE2C03"/>
    <w:rsid w:val="00CE6DC8"/>
    <w:rsid w:val="00CE799C"/>
    <w:rsid w:val="00CF08F2"/>
    <w:rsid w:val="00CF1B22"/>
    <w:rsid w:val="00D063E3"/>
    <w:rsid w:val="00D4145F"/>
    <w:rsid w:val="00D416A4"/>
    <w:rsid w:val="00D4522F"/>
    <w:rsid w:val="00D554C9"/>
    <w:rsid w:val="00D55D02"/>
    <w:rsid w:val="00D74C5E"/>
    <w:rsid w:val="00D83F13"/>
    <w:rsid w:val="00D90279"/>
    <w:rsid w:val="00D94FB7"/>
    <w:rsid w:val="00DA439F"/>
    <w:rsid w:val="00DA4E24"/>
    <w:rsid w:val="00DB0C56"/>
    <w:rsid w:val="00DB2932"/>
    <w:rsid w:val="00DB4705"/>
    <w:rsid w:val="00DB5B2F"/>
    <w:rsid w:val="00DC4D6F"/>
    <w:rsid w:val="00DD73DC"/>
    <w:rsid w:val="00DF1E36"/>
    <w:rsid w:val="00DF46C8"/>
    <w:rsid w:val="00E069AD"/>
    <w:rsid w:val="00E458F1"/>
    <w:rsid w:val="00E5584E"/>
    <w:rsid w:val="00E8097F"/>
    <w:rsid w:val="00E81C04"/>
    <w:rsid w:val="00EA23B5"/>
    <w:rsid w:val="00EB05AA"/>
    <w:rsid w:val="00EB76E3"/>
    <w:rsid w:val="00ED5A0E"/>
    <w:rsid w:val="00ED6040"/>
    <w:rsid w:val="00EE2427"/>
    <w:rsid w:val="00EE74F6"/>
    <w:rsid w:val="00EF3B96"/>
    <w:rsid w:val="00F02969"/>
    <w:rsid w:val="00F114D1"/>
    <w:rsid w:val="00F13209"/>
    <w:rsid w:val="00F15BF8"/>
    <w:rsid w:val="00F25484"/>
    <w:rsid w:val="00F42549"/>
    <w:rsid w:val="00F57437"/>
    <w:rsid w:val="00F6198E"/>
    <w:rsid w:val="00F61F52"/>
    <w:rsid w:val="00F66475"/>
    <w:rsid w:val="00F67D26"/>
    <w:rsid w:val="00F70A0B"/>
    <w:rsid w:val="00F75C66"/>
    <w:rsid w:val="00F87772"/>
    <w:rsid w:val="00F877F8"/>
    <w:rsid w:val="00FA0267"/>
    <w:rsid w:val="00FA6B47"/>
    <w:rsid w:val="00FA7085"/>
    <w:rsid w:val="00FB19E7"/>
    <w:rsid w:val="00FC2D7F"/>
    <w:rsid w:val="00F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BCD3F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Unresolved Mention"/>
    <w:basedOn w:val="a0"/>
    <w:uiPriority w:val="99"/>
    <w:semiHidden/>
    <w:unhideWhenUsed/>
    <w:rsid w:val="00DA4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nn951120/SimpleMerg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037D07"/>
    <w:rsid w:val="00380730"/>
    <w:rsid w:val="003A41DD"/>
    <w:rsid w:val="003E1E56"/>
    <w:rsid w:val="004440C7"/>
    <w:rsid w:val="00792191"/>
    <w:rsid w:val="007C332A"/>
    <w:rsid w:val="009650DB"/>
    <w:rsid w:val="009A559F"/>
    <w:rsid w:val="009D14BA"/>
    <w:rsid w:val="00A6673D"/>
    <w:rsid w:val="00B213F6"/>
    <w:rsid w:val="00B75BD8"/>
    <w:rsid w:val="00B8719F"/>
    <w:rsid w:val="00CB25B8"/>
    <w:rsid w:val="00D87B7C"/>
    <w:rsid w:val="00E60683"/>
    <w:rsid w:val="00F071B9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F000D-DF6F-4DBF-8B0B-E7915DD3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233</TotalTime>
  <Pages>7</Pages>
  <Words>305</Words>
  <Characters>1744</Characters>
  <Application>Microsoft Office Word</Application>
  <DocSecurity>0</DocSecurity>
  <Lines>14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Project Management Report</dc:subject>
  <dc:creator>Sang Heon Kim</dc:creator>
  <cp:keywords/>
  <dc:description/>
  <cp:lastModifiedBy>kjm</cp:lastModifiedBy>
  <cp:revision>116</cp:revision>
  <dcterms:created xsi:type="dcterms:W3CDTF">2018-06-07T07:00:00Z</dcterms:created>
  <dcterms:modified xsi:type="dcterms:W3CDTF">2018-06-08T13:15:00Z</dcterms:modified>
  <cp:contentStatus>김정민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