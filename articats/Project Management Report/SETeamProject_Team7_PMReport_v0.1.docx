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C1124C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C1124C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D6040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Project Management Report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C1124C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C1124C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D6040">
                                <w:rPr>
                                  <w:b/>
                                  <w:sz w:val="72"/>
                                  <w:szCs w:val="44"/>
                                </w:rPr>
                                <w:t>Project Management Report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C1124C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7C1FEF">
                                            <w:rPr>
                                              <w:rFonts w:hint="eastAsia"/>
                                            </w:rPr>
                                            <w:t>김</w:t>
                                          </w:r>
                                          <w:r w:rsidR="007C1FEF">
                                            <w:t>정민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C1124C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C1FE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C1FEF">
                                      <w:t>정민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b/>
          <w:bCs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noProof/>
          <w:sz w:val="28"/>
          <w:szCs w:val="28"/>
        </w:rPr>
      </w:sdtEndPr>
      <w:sdtContent>
        <w:p w:rsidR="0083683C" w:rsidRPr="005A5961" w:rsidRDefault="006A0A9B" w:rsidP="00DD73DC">
          <w:pPr>
            <w:pStyle w:val="ae"/>
            <w:rPr>
              <w:b/>
              <w:sz w:val="56"/>
              <w:lang w:val="ko-KR"/>
            </w:rPr>
          </w:pPr>
          <w:r w:rsidRPr="005A5961">
            <w:rPr>
              <w:rFonts w:hint="eastAsia"/>
              <w:b/>
              <w:sz w:val="56"/>
              <w:lang w:val="ko-KR"/>
            </w:rPr>
            <w:t>C</w:t>
          </w:r>
          <w:r w:rsidRPr="005A5961">
            <w:rPr>
              <w:b/>
              <w:sz w:val="56"/>
              <w:lang w:val="ko-KR"/>
            </w:rPr>
            <w:t>OTENTS</w:t>
          </w:r>
        </w:p>
        <w:p w:rsidR="005A5961" w:rsidRDefault="005A5961" w:rsidP="005A5961">
          <w:pPr>
            <w:rPr>
              <w:lang w:val="ko-KR"/>
            </w:rPr>
          </w:pPr>
        </w:p>
        <w:p w:rsidR="005A5961" w:rsidRPr="005A5961" w:rsidRDefault="005A5961" w:rsidP="005A5961">
          <w:pPr>
            <w:rPr>
              <w:lang w:val="ko-KR"/>
            </w:rPr>
          </w:pPr>
        </w:p>
        <w:p w:rsidR="0030202C" w:rsidRPr="005A5961" w:rsidRDefault="00AC5762">
          <w:pPr>
            <w:pStyle w:val="1"/>
            <w:tabs>
              <w:tab w:val="right" w:leader="dot" w:pos="9350"/>
            </w:tabs>
            <w:rPr>
              <w:bCs w:val="0"/>
              <w:noProof/>
              <w:color w:val="auto"/>
              <w:kern w:val="2"/>
              <w:sz w:val="28"/>
              <w:szCs w:val="28"/>
            </w:rPr>
          </w:pPr>
          <w:r>
            <w:rPr>
              <w:rFonts w:hint="eastAsia"/>
              <w:bCs w:val="0"/>
              <w:sz w:val="28"/>
              <w:szCs w:val="28"/>
            </w:rPr>
            <w:t xml:space="preserve">프로젝트 </w:t>
          </w:r>
          <w:r w:rsidR="0030202C" w:rsidRPr="005A5961">
            <w:rPr>
              <w:bCs w:val="0"/>
              <w:sz w:val="28"/>
              <w:szCs w:val="28"/>
            </w:rPr>
            <w:fldChar w:fldCharType="begin"/>
          </w:r>
          <w:r w:rsidR="0030202C" w:rsidRPr="005A5961">
            <w:rPr>
              <w:bCs w:val="0"/>
              <w:sz w:val="28"/>
              <w:szCs w:val="28"/>
            </w:rPr>
            <w:instrText>TOC \o "1-2" \n "2-2" \h \z \u</w:instrText>
          </w:r>
          <w:r w:rsidR="0030202C" w:rsidRPr="005A5961">
            <w:rPr>
              <w:bCs w:val="0"/>
              <w:sz w:val="28"/>
              <w:szCs w:val="28"/>
            </w:rPr>
            <w:fldChar w:fldCharType="separate"/>
          </w:r>
          <w:hyperlink w:anchor="_Toc349734314" w:history="1">
            <w:r w:rsidR="00BB376C" w:rsidRPr="005A5961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개요</w:t>
            </w:r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</w:hyperlink>
          <w:r w:rsidR="00257EC1">
            <w:rPr>
              <w:noProof/>
              <w:sz w:val="28"/>
              <w:szCs w:val="28"/>
            </w:rPr>
            <w:t>2</w:t>
          </w:r>
        </w:p>
        <w:p w:rsidR="0030202C" w:rsidRPr="005A5961" w:rsidRDefault="0030202C" w:rsidP="005A5961">
          <w:pPr>
            <w:pStyle w:val="20"/>
            <w:ind w:left="0"/>
            <w:rPr>
              <w:b/>
              <w:sz w:val="28"/>
              <w:szCs w:val="28"/>
            </w:rPr>
          </w:pPr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30202C" w:rsidRPr="005A5961" w:rsidRDefault="00C1124C" w:rsidP="005A5961">
          <w:pPr>
            <w:pStyle w:val="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349734319" w:history="1">
            <w:r w:rsidR="00AC5762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프로젝트 진행</w:t>
            </w:r>
            <w:r w:rsidR="00BB376C" w:rsidRPr="005A5961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 xml:space="preserve"> 과정</w:t>
            </w:r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begin"/>
            </w:r>
            <w:r w:rsidR="0030202C" w:rsidRPr="005A5961">
              <w:rPr>
                <w:noProof/>
                <w:webHidden/>
                <w:sz w:val="28"/>
                <w:szCs w:val="28"/>
              </w:rPr>
              <w:instrText xml:space="preserve"> PAGEREF _Toc349734319 \h </w:instrText>
            </w:r>
            <w:r w:rsidR="0030202C" w:rsidRPr="005A5961">
              <w:rPr>
                <w:noProof/>
                <w:webHidden/>
                <w:sz w:val="28"/>
                <w:szCs w:val="28"/>
              </w:rPr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0A9B" w:rsidRPr="005A5961">
              <w:rPr>
                <w:noProof/>
                <w:webHidden/>
                <w:sz w:val="28"/>
                <w:szCs w:val="28"/>
              </w:rPr>
              <w:t>2</w:t>
            </w:r>
            <w:r w:rsidR="0030202C" w:rsidRPr="005A5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5A5961" w:rsidRPr="005A5961" w:rsidRDefault="005A5961" w:rsidP="005A5961">
          <w:pPr>
            <w:rPr>
              <w:b/>
              <w:sz w:val="28"/>
              <w:szCs w:val="28"/>
            </w:rPr>
          </w:pPr>
        </w:p>
        <w:p w:rsidR="0083683C" w:rsidRPr="005A5961" w:rsidRDefault="00CB6DB7" w:rsidP="005A5961">
          <w:pPr>
            <w:pStyle w:val="1"/>
            <w:tabs>
              <w:tab w:val="right" w:leader="dot" w:pos="9350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프로젝트 후기</w:t>
          </w:r>
          <w:hyperlink w:anchor="_Toc349734331" w:history="1">
            <w:r w:rsidR="0030202C" w:rsidRPr="005A5961">
              <w:rPr>
                <w:noProof/>
                <w:webHidden/>
                <w:sz w:val="28"/>
                <w:szCs w:val="28"/>
              </w:rPr>
              <w:tab/>
            </w:r>
            <w:r w:rsidR="00A932C6" w:rsidRPr="005A5961">
              <w:rPr>
                <w:noProof/>
                <w:webHidden/>
                <w:sz w:val="28"/>
                <w:szCs w:val="28"/>
              </w:rPr>
              <w:t>3</w:t>
            </w:r>
          </w:hyperlink>
          <w:r w:rsidR="0030202C" w:rsidRPr="005A5961">
            <w:rPr>
              <w:bCs w:val="0"/>
              <w:sz w:val="28"/>
              <w:szCs w:val="28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Default="00CE2C03" w:rsidP="00EB76E3">
      <w:pPr>
        <w:pStyle w:val="10"/>
      </w:pPr>
      <w:r>
        <w:rPr>
          <w:rFonts w:hint="eastAsia"/>
        </w:rPr>
        <w:lastRenderedPageBreak/>
        <w:t xml:space="preserve">프로젝트 </w:t>
      </w:r>
      <w:r w:rsidR="00810274">
        <w:rPr>
          <w:rFonts w:hint="eastAsia"/>
        </w:rPr>
        <w:t>개요</w:t>
      </w:r>
    </w:p>
    <w:p w:rsidR="00810274" w:rsidRPr="008E69A7" w:rsidRDefault="00593B84" w:rsidP="00593B8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/>
        </w:rPr>
        <w:t>Repository Address</w:t>
      </w:r>
    </w:p>
    <w:p w:rsidR="00593B84" w:rsidRPr="008E69A7" w:rsidRDefault="00C1124C" w:rsidP="00DA4E24">
      <w:pPr>
        <w:pStyle w:val="afa"/>
        <w:ind w:leftChars="0" w:left="760"/>
        <w:rPr>
          <w:rFonts w:ascii="맑은 고딕" w:eastAsia="맑은 고딕" w:hAnsi="맑은 고딕"/>
        </w:rPr>
      </w:pPr>
      <w:hyperlink r:id="rId12" w:history="1">
        <w:r w:rsidR="00DA4E24" w:rsidRPr="008E69A7">
          <w:rPr>
            <w:rStyle w:val="af"/>
            <w:rFonts w:ascii="맑은 고딕" w:eastAsia="맑은 고딕" w:hAnsi="맑은 고딕"/>
          </w:rPr>
          <w:t>https://github.com/minn951120/SimpleMerge</w:t>
        </w:r>
      </w:hyperlink>
      <w:r w:rsidR="00DA4E24" w:rsidRPr="008E69A7">
        <w:rPr>
          <w:rFonts w:ascii="맑은 고딕" w:eastAsia="맑은 고딕" w:hAnsi="맑은 고딕"/>
        </w:rPr>
        <w:t xml:space="preserve"> </w:t>
      </w:r>
    </w:p>
    <w:p w:rsidR="00DA4E24" w:rsidRPr="008E69A7" w:rsidRDefault="00DA4E24" w:rsidP="00DA4E2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 w:cs="맑은 고딕" w:hint="eastAsia"/>
        </w:rPr>
        <w:t>프로젝트 관리자</w:t>
      </w:r>
    </w:p>
    <w:p w:rsidR="00DA4E24" w:rsidRPr="008E69A7" w:rsidRDefault="00DA4E24" w:rsidP="00DA4E24">
      <w:pPr>
        <w:pStyle w:val="afa"/>
        <w:ind w:leftChars="0" w:left="760"/>
        <w:rPr>
          <w:rFonts w:ascii="맑은 고딕" w:eastAsia="맑은 고딕" w:hAnsi="맑은 고딕" w:cs="맑은 고딕"/>
        </w:rPr>
      </w:pPr>
      <w:r w:rsidRPr="008E69A7">
        <w:rPr>
          <w:rFonts w:ascii="맑은 고딕" w:eastAsia="맑은 고딕" w:hAnsi="맑은 고딕" w:cs="맑은 고딕" w:hint="eastAsia"/>
        </w:rPr>
        <w:t>김정민</w:t>
      </w:r>
    </w:p>
    <w:tbl>
      <w:tblPr>
        <w:tblpPr w:leftFromText="142" w:rightFromText="142" w:vertAnchor="text" w:horzAnchor="margin" w:tblpXSpec="center" w:tblpY="501"/>
        <w:tblW w:w="8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156"/>
        <w:gridCol w:w="6691"/>
      </w:tblGrid>
      <w:tr w:rsidR="00FC2D7F" w:rsidRPr="008E69A7" w:rsidTr="00FC2D7F">
        <w:trPr>
          <w:trHeight w:val="26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구성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jc w:val="center"/>
              <w:rPr>
                <w:rFonts w:cs="Segoe UI"/>
                <w:b/>
                <w:bCs/>
                <w:color w:val="24292E"/>
              </w:rPr>
            </w:pPr>
            <w:r w:rsidRPr="008E69A7">
              <w:rPr>
                <w:rFonts w:cs="Segoe UI"/>
                <w:b/>
                <w:bCs/>
                <w:color w:val="24292E"/>
              </w:rPr>
              <w:t>역할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팀장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김정민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Cont</w:t>
            </w:r>
            <w:r w:rsidR="008819B1" w:rsidRPr="008E69A7">
              <w:rPr>
                <w:rFonts w:cs="Segoe UI" w:hint="eastAsia"/>
                <w:color w:val="24292E"/>
              </w:rPr>
              <w:t>r</w:t>
            </w:r>
            <w:r w:rsidRPr="008E69A7">
              <w:rPr>
                <w:rFonts w:cs="Segoe UI"/>
                <w:color w:val="24292E"/>
              </w:rPr>
              <w:t>oller, Code Review, Project Manager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김상헌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SRS, demo presentation, quality assurance</w:t>
            </w:r>
          </w:p>
        </w:tc>
      </w:tr>
      <w:tr w:rsidR="00FC2D7F" w:rsidRPr="008E69A7" w:rsidTr="00FC2D7F">
        <w:trPr>
          <w:trHeight w:val="2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양종만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LCS, test/design/analysis/implementation docs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이동현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Model, SRS</w:t>
            </w:r>
          </w:p>
        </w:tc>
      </w:tr>
      <w:tr w:rsidR="00FC2D7F" w:rsidRPr="008E69A7" w:rsidTr="00FC2D7F">
        <w:trPr>
          <w:trHeight w:val="2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proofErr w:type="spellStart"/>
            <w:r w:rsidRPr="008E69A7">
              <w:rPr>
                <w:rFonts w:cs="Segoe UI"/>
                <w:color w:val="24292E"/>
              </w:rPr>
              <w:t>임기찬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View, Controller, test/design/analysis/implementation docs</w:t>
            </w:r>
          </w:p>
        </w:tc>
      </w:tr>
      <w:tr w:rsidR="00FC2D7F" w:rsidRPr="008E69A7" w:rsidTr="00FC2D7F">
        <w:trPr>
          <w:trHeight w:val="2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황선준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2D7F" w:rsidRPr="008E69A7" w:rsidRDefault="00FC2D7F" w:rsidP="00FC2D7F">
            <w:pPr>
              <w:spacing w:after="0" w:line="240" w:lineRule="auto"/>
              <w:rPr>
                <w:rFonts w:cs="Segoe UI"/>
                <w:color w:val="24292E"/>
              </w:rPr>
            </w:pPr>
            <w:r w:rsidRPr="008E69A7">
              <w:rPr>
                <w:rFonts w:cs="Segoe UI"/>
                <w:color w:val="24292E"/>
              </w:rPr>
              <w:t>View, presentation, design/analysis/implementation docs</w:t>
            </w:r>
          </w:p>
        </w:tc>
      </w:tr>
    </w:tbl>
    <w:p w:rsidR="00DA4E24" w:rsidRPr="008E69A7" w:rsidRDefault="00DA4E24" w:rsidP="00DA4E24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8E69A7">
        <w:rPr>
          <w:rFonts w:ascii="맑은 고딕" w:eastAsia="맑은 고딕" w:hAnsi="맑은 고딕" w:cs="맑은 고딕" w:hint="eastAsia"/>
        </w:rPr>
        <w:t>프로젝트 멤버</w:t>
      </w:r>
      <w:r w:rsidR="00D416A4" w:rsidRPr="008E69A7">
        <w:rPr>
          <w:rFonts w:ascii="맑은 고딕" w:eastAsia="맑은 고딕" w:hAnsi="맑은 고딕" w:cs="맑은 고딕" w:hint="eastAsia"/>
        </w:rPr>
        <w:t>와 역할</w:t>
      </w:r>
    </w:p>
    <w:p w:rsidR="00DA4E24" w:rsidRDefault="00DA4E24" w:rsidP="00D416A4">
      <w:pPr>
        <w:pStyle w:val="afa"/>
        <w:ind w:leftChars="0" w:left="760"/>
        <w:rPr>
          <w:rFonts w:eastAsia="바탕"/>
        </w:rPr>
      </w:pPr>
    </w:p>
    <w:p w:rsidR="00885301" w:rsidRDefault="00885301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/>
        </w:rPr>
      </w:pPr>
    </w:p>
    <w:p w:rsidR="00857405" w:rsidRDefault="00857405" w:rsidP="00D416A4">
      <w:pPr>
        <w:pStyle w:val="afa"/>
        <w:ind w:leftChars="0" w:left="760"/>
        <w:rPr>
          <w:rFonts w:eastAsia="바탕" w:hint="eastAsia"/>
        </w:rPr>
      </w:pPr>
    </w:p>
    <w:p w:rsidR="00885301" w:rsidRDefault="00885301" w:rsidP="00885301">
      <w:pPr>
        <w:pStyle w:val="10"/>
      </w:pPr>
      <w:r>
        <w:rPr>
          <w:rFonts w:hint="eastAsia"/>
        </w:rPr>
        <w:lastRenderedPageBreak/>
        <w:t xml:space="preserve">프로젝트 </w:t>
      </w:r>
      <w:r>
        <w:rPr>
          <w:rFonts w:hint="eastAsia"/>
        </w:rPr>
        <w:t>진행 과정</w:t>
      </w:r>
    </w:p>
    <w:p w:rsidR="009E63A0" w:rsidRPr="00B01FA8" w:rsidRDefault="00857405" w:rsidP="00857405">
      <w:pPr>
        <w:pStyle w:val="afa"/>
        <w:numPr>
          <w:ilvl w:val="0"/>
          <w:numId w:val="28"/>
        </w:numPr>
        <w:ind w:leftChars="0"/>
        <w:rPr>
          <w:rFonts w:ascii="맑은 고딕" w:eastAsia="맑은 고딕" w:hAnsi="맑은 고딕"/>
        </w:rPr>
      </w:pPr>
      <w:r w:rsidRPr="00B01FA8">
        <w:rPr>
          <w:rFonts w:ascii="맑은 고딕" w:eastAsia="맑은 고딕" w:hAnsi="맑은 고딕" w:hint="eastAsia"/>
        </w:rPr>
        <w:t>Contributing Insight</w:t>
      </w:r>
      <w:r w:rsidRPr="00B01FA8">
        <w:rPr>
          <w:rFonts w:ascii="맑은 고딕" w:eastAsia="맑은 고딕" w:hAnsi="맑은 고딕"/>
        </w:rPr>
        <w:t xml:space="preserve"> in GitHub</w:t>
      </w:r>
      <w:bookmarkStart w:id="0" w:name="_GoBack"/>
      <w:bookmarkEnd w:id="0"/>
    </w:p>
    <w:p w:rsidR="00857405" w:rsidRPr="00B01FA8" w:rsidRDefault="00857405" w:rsidP="00857405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 w:rsidRPr="00B01FA8">
        <w:rPr>
          <w:rFonts w:ascii="맑은 고딕" w:eastAsia="맑은 고딕" w:hAnsi="맑은 고딕"/>
        </w:rPr>
        <w:t>Commits</w:t>
      </w:r>
    </w:p>
    <w:p w:rsidR="00857405" w:rsidRPr="00857405" w:rsidRDefault="00857405" w:rsidP="00857405">
      <w:pPr>
        <w:rPr>
          <w:rFonts w:eastAsia="바탕" w:hint="eastAsia"/>
        </w:rPr>
      </w:pPr>
      <w:r>
        <w:rPr>
          <w:noProof/>
        </w:rPr>
        <w:drawing>
          <wp:inline distT="0" distB="0" distL="0" distR="0" wp14:anchorId="0C6D3246" wp14:editId="456046F6">
            <wp:extent cx="5943600" cy="726884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01" w:rsidRPr="00B01FA8" w:rsidRDefault="00857405" w:rsidP="00857405">
      <w:pPr>
        <w:pStyle w:val="afa"/>
        <w:numPr>
          <w:ilvl w:val="1"/>
          <w:numId w:val="28"/>
        </w:numPr>
        <w:ind w:leftChars="0"/>
        <w:rPr>
          <w:rFonts w:ascii="맑은 고딕" w:eastAsia="맑은 고딕" w:hAnsi="맑은 고딕"/>
        </w:rPr>
      </w:pPr>
      <w:r w:rsidRPr="00B01FA8">
        <w:rPr>
          <w:rFonts w:ascii="맑은 고딕" w:eastAsia="맑은 고딕" w:hAnsi="맑은 고딕"/>
        </w:rPr>
        <w:lastRenderedPageBreak/>
        <w:t>additions</w:t>
      </w:r>
    </w:p>
    <w:p w:rsidR="00885301" w:rsidRPr="00857405" w:rsidRDefault="00857405" w:rsidP="00857405">
      <w:pPr>
        <w:rPr>
          <w:rFonts w:eastAsia="바탕" w:hint="eastAsia"/>
        </w:rPr>
      </w:pPr>
      <w:r>
        <w:rPr>
          <w:noProof/>
        </w:rPr>
        <w:drawing>
          <wp:inline distT="0" distB="0" distL="0" distR="0" wp14:anchorId="668C5DA1" wp14:editId="69B51D09">
            <wp:extent cx="5943600" cy="72313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01" w:rsidRDefault="00885301" w:rsidP="00D416A4">
      <w:pPr>
        <w:pStyle w:val="afa"/>
        <w:ind w:leftChars="0" w:left="760"/>
        <w:rPr>
          <w:rFonts w:eastAsia="바탕"/>
        </w:rPr>
      </w:pPr>
    </w:p>
    <w:p w:rsidR="00885301" w:rsidRDefault="00885301" w:rsidP="00D416A4">
      <w:pPr>
        <w:pStyle w:val="afa"/>
        <w:ind w:leftChars="0" w:left="760"/>
        <w:rPr>
          <w:rFonts w:eastAsia="바탕"/>
        </w:rPr>
      </w:pPr>
    </w:p>
    <w:p w:rsidR="00885301" w:rsidRDefault="00885301" w:rsidP="00885301">
      <w:pPr>
        <w:pStyle w:val="10"/>
      </w:pPr>
      <w:r>
        <w:rPr>
          <w:rFonts w:hint="eastAsia"/>
        </w:rPr>
        <w:lastRenderedPageBreak/>
        <w:t xml:space="preserve">프로젝트 </w:t>
      </w:r>
      <w:r w:rsidR="00E81C04">
        <w:rPr>
          <w:rFonts w:hint="eastAsia"/>
        </w:rPr>
        <w:t>후기</w:t>
      </w:r>
    </w:p>
    <w:p w:rsidR="00885301" w:rsidRPr="00885301" w:rsidRDefault="00885301" w:rsidP="00D416A4">
      <w:pPr>
        <w:pStyle w:val="afa"/>
        <w:ind w:leftChars="0" w:left="760"/>
        <w:rPr>
          <w:rFonts w:eastAsia="바탕" w:hint="eastAsia"/>
        </w:rPr>
      </w:pPr>
    </w:p>
    <w:sectPr w:rsidR="00885301" w:rsidRPr="00885301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24C" w:rsidRDefault="00C1124C">
      <w:pPr>
        <w:spacing w:after="0" w:line="240" w:lineRule="auto"/>
      </w:pPr>
      <w:r>
        <w:separator/>
      </w:r>
    </w:p>
  </w:endnote>
  <w:endnote w:type="continuationSeparator" w:id="0">
    <w:p w:rsidR="00C1124C" w:rsidRDefault="00C1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C1124C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B01FA8" w:rsidRPr="00B01FA8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C1124C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B01FA8" w:rsidRPr="00B01FA8">
      <w:rPr>
        <w:noProof/>
        <w:lang w:val="ko-KR"/>
      </w:rPr>
      <w:t>5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24C" w:rsidRDefault="00C1124C">
      <w:pPr>
        <w:spacing w:after="0" w:line="240" w:lineRule="auto"/>
      </w:pPr>
      <w:r>
        <w:separator/>
      </w:r>
    </w:p>
  </w:footnote>
  <w:footnote w:type="continuationSeparator" w:id="0">
    <w:p w:rsidR="00C1124C" w:rsidRDefault="00C1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4925C3"/>
    <w:multiLevelType w:val="hybridMultilevel"/>
    <w:tmpl w:val="A9C8D298"/>
    <w:lvl w:ilvl="0" w:tplc="B6740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7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105E9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8512E"/>
    <w:rsid w:val="00185E38"/>
    <w:rsid w:val="001877F5"/>
    <w:rsid w:val="001B0E62"/>
    <w:rsid w:val="001D2C09"/>
    <w:rsid w:val="001E3503"/>
    <w:rsid w:val="0021468B"/>
    <w:rsid w:val="00251D2A"/>
    <w:rsid w:val="00257EC1"/>
    <w:rsid w:val="002709B3"/>
    <w:rsid w:val="00291194"/>
    <w:rsid w:val="002A64A1"/>
    <w:rsid w:val="002B3122"/>
    <w:rsid w:val="0030202C"/>
    <w:rsid w:val="003176A2"/>
    <w:rsid w:val="00334257"/>
    <w:rsid w:val="00337945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84F22"/>
    <w:rsid w:val="00590421"/>
    <w:rsid w:val="005919BD"/>
    <w:rsid w:val="005924ED"/>
    <w:rsid w:val="00593B84"/>
    <w:rsid w:val="005A5961"/>
    <w:rsid w:val="005C4F6B"/>
    <w:rsid w:val="005D343C"/>
    <w:rsid w:val="005E0AEC"/>
    <w:rsid w:val="0060307A"/>
    <w:rsid w:val="00604909"/>
    <w:rsid w:val="006318F7"/>
    <w:rsid w:val="00643609"/>
    <w:rsid w:val="00670CBD"/>
    <w:rsid w:val="00677DEF"/>
    <w:rsid w:val="006842A9"/>
    <w:rsid w:val="00686284"/>
    <w:rsid w:val="0069538D"/>
    <w:rsid w:val="006A0A9B"/>
    <w:rsid w:val="006C0A05"/>
    <w:rsid w:val="006C3F4B"/>
    <w:rsid w:val="006F5092"/>
    <w:rsid w:val="00710CB7"/>
    <w:rsid w:val="00726CA3"/>
    <w:rsid w:val="0074315A"/>
    <w:rsid w:val="007461BA"/>
    <w:rsid w:val="007572CB"/>
    <w:rsid w:val="007607CE"/>
    <w:rsid w:val="00774C69"/>
    <w:rsid w:val="00777AEB"/>
    <w:rsid w:val="00794ED9"/>
    <w:rsid w:val="007C1FEF"/>
    <w:rsid w:val="007C242E"/>
    <w:rsid w:val="007D483F"/>
    <w:rsid w:val="007D748B"/>
    <w:rsid w:val="007E429F"/>
    <w:rsid w:val="00810274"/>
    <w:rsid w:val="00827653"/>
    <w:rsid w:val="0083683C"/>
    <w:rsid w:val="008372A5"/>
    <w:rsid w:val="00857405"/>
    <w:rsid w:val="0087107D"/>
    <w:rsid w:val="008819B1"/>
    <w:rsid w:val="008852FD"/>
    <w:rsid w:val="00885301"/>
    <w:rsid w:val="008E69A7"/>
    <w:rsid w:val="00904CBD"/>
    <w:rsid w:val="009138FA"/>
    <w:rsid w:val="009174FB"/>
    <w:rsid w:val="00932A02"/>
    <w:rsid w:val="00933397"/>
    <w:rsid w:val="00941F16"/>
    <w:rsid w:val="00983FED"/>
    <w:rsid w:val="00990F12"/>
    <w:rsid w:val="009976B3"/>
    <w:rsid w:val="009B4671"/>
    <w:rsid w:val="009D6F39"/>
    <w:rsid w:val="009E63A0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AC5762"/>
    <w:rsid w:val="00B01FA8"/>
    <w:rsid w:val="00B10EEC"/>
    <w:rsid w:val="00B27302"/>
    <w:rsid w:val="00B57483"/>
    <w:rsid w:val="00B770F6"/>
    <w:rsid w:val="00B92750"/>
    <w:rsid w:val="00BA4072"/>
    <w:rsid w:val="00BB376C"/>
    <w:rsid w:val="00BE69D0"/>
    <w:rsid w:val="00BF76A7"/>
    <w:rsid w:val="00BF7723"/>
    <w:rsid w:val="00C1124C"/>
    <w:rsid w:val="00C117D0"/>
    <w:rsid w:val="00C3497A"/>
    <w:rsid w:val="00C5786F"/>
    <w:rsid w:val="00C8017C"/>
    <w:rsid w:val="00CB6DB7"/>
    <w:rsid w:val="00CC089E"/>
    <w:rsid w:val="00CE2C03"/>
    <w:rsid w:val="00CE6DC8"/>
    <w:rsid w:val="00CF1B22"/>
    <w:rsid w:val="00D4145F"/>
    <w:rsid w:val="00D416A4"/>
    <w:rsid w:val="00D554C9"/>
    <w:rsid w:val="00D55D02"/>
    <w:rsid w:val="00D90279"/>
    <w:rsid w:val="00D94FB7"/>
    <w:rsid w:val="00DA4E24"/>
    <w:rsid w:val="00DB0C56"/>
    <w:rsid w:val="00DC4D6F"/>
    <w:rsid w:val="00DD73DC"/>
    <w:rsid w:val="00DF46C8"/>
    <w:rsid w:val="00E069AD"/>
    <w:rsid w:val="00E458F1"/>
    <w:rsid w:val="00E8097F"/>
    <w:rsid w:val="00E81C04"/>
    <w:rsid w:val="00EA23B5"/>
    <w:rsid w:val="00EB76E3"/>
    <w:rsid w:val="00ED6040"/>
    <w:rsid w:val="00EF3B96"/>
    <w:rsid w:val="00F114D1"/>
    <w:rsid w:val="00F13209"/>
    <w:rsid w:val="00F42549"/>
    <w:rsid w:val="00F6198E"/>
    <w:rsid w:val="00F67D26"/>
    <w:rsid w:val="00F75C66"/>
    <w:rsid w:val="00F87772"/>
    <w:rsid w:val="00F877F8"/>
    <w:rsid w:val="00FA0267"/>
    <w:rsid w:val="00FB19E7"/>
    <w:rsid w:val="00F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37C5C0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Unresolved Mention"/>
    <w:basedOn w:val="a0"/>
    <w:uiPriority w:val="99"/>
    <w:semiHidden/>
    <w:unhideWhenUsed/>
    <w:rsid w:val="00DA4E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nn951120/SimpleMerg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037D07"/>
    <w:rsid w:val="00380730"/>
    <w:rsid w:val="003A41DD"/>
    <w:rsid w:val="003E1E56"/>
    <w:rsid w:val="004440C7"/>
    <w:rsid w:val="00792191"/>
    <w:rsid w:val="007C332A"/>
    <w:rsid w:val="009650DB"/>
    <w:rsid w:val="009A559F"/>
    <w:rsid w:val="00A6673D"/>
    <w:rsid w:val="00B75BD8"/>
    <w:rsid w:val="00B8719F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FB269-A225-4BAB-B288-EF16C21A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48</TotalTime>
  <Pages>6</Pages>
  <Words>117</Words>
  <Characters>673</Characters>
  <Application>Microsoft Office Word</Application>
  <DocSecurity>0</DocSecurity>
  <Lines>5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Project Management Report</dc:subject>
  <dc:creator>Sang Heon Kim</dc:creator>
  <cp:keywords/>
  <dc:description/>
  <cp:lastModifiedBy>kjm</cp:lastModifiedBy>
  <cp:revision>22</cp:revision>
  <dcterms:created xsi:type="dcterms:W3CDTF">2018-06-07T07:00:00Z</dcterms:created>
  <dcterms:modified xsi:type="dcterms:W3CDTF">2018-06-07T10:05:00Z</dcterms:modified>
  <cp:contentStatus>김정민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