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Content>
        <w:p w:rsidR="0083683C" w:rsidRPr="005924ED" w:rsidRDefault="001D2C09">
          <w:pPr>
            <w:pStyle w:val="a3"/>
          </w:pP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Content>
              <w:r w:rsidR="0030202C" w:rsidRPr="005924ED">
                <w:rPr>
                  <w:noProof/>
                </w:rPr>
                <w:drawing>
                  <wp:inline distT="0" distB="0" distL="0" distR="0">
                    <wp:extent cx="560025" cy="440871"/>
                    <wp:effectExtent l="0" t="0" r="0" b="0"/>
                    <wp:docPr id="3" name="그림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그림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0025" cy="440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83683C" w:rsidRPr="005924ED" w:rsidRDefault="0083683C"/>
        <w:p w:rsidR="0083683C" w:rsidRPr="005924ED" w:rsidRDefault="006A0A9B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8058150</wp:posOffset>
                    </wp:positionV>
                    <wp:extent cx="5943600" cy="621665"/>
                    <wp:effectExtent l="0" t="0" r="0" b="698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66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1D2C09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640814801"/>
                                      <w:placeholder>
                                        <w:docPart w:val="1A235BF5544F4DD4973E8289679C380B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1D2C09" w:rsidRPr="00DD73DC" w:rsidRDefault="001D2C09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1D2C09" w:rsidRPr="00DD73DC" w:rsidRDefault="001D2C09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1D2C09" w:rsidRDefault="001D2C09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1D2C09" w:rsidRPr="00DD73DC" w:rsidRDefault="001D2C09" w:rsidP="006A0A9B">
                                      <w:pPr>
                                        <w:pStyle w:val="aa"/>
                                        <w:jc w:val="center"/>
                                        <w:rPr>
                                          <w:rFonts w:hint="eastAsia"/>
                                        </w:rPr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</w:t>
                                      </w:r>
                                      <w:proofErr w:type="spellEnd"/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1D2C09" w:rsidRPr="006A0A9B" w:rsidRDefault="001D2C09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-1029019786"/>
                                        <w:placeholder>
                                          <w:docPart w:val="C025E3FAD9BF4BC093F5E850C7626DF4"/>
                                        </w:placeholder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:rsidR="001D2C09" w:rsidRPr="00DD73DC" w:rsidRDefault="001D2C09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1D2C09" w:rsidRPr="00DD73DC" w:rsidRDefault="001D2C09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2128656978"/>
                                          <w:placeholder>
                                            <w:docPart w:val="9368A0E7B8454F74954CB392DB73FF1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김상헌,</w:t>
                                          </w:r>
                                          <w: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이동현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D2C09" w:rsidRPr="00DD73DC" w:rsidRDefault="001D2C09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" o:spid="_x0000_s1026" type="#_x0000_t202" alt="회사 연락처 정보를 표시하는 텍스트 박스" style="position:absolute;margin-left:0;margin-top:634.5pt;width:468pt;height:48.9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1D2C09" w:rsidRPr="00DD73DC" w:rsidTr="006A0A9B">
                            <w:sdt>
                              <w:sdtPr>
                                <w:alias w:val="주소"/>
                                <w:tag w:val=""/>
                                <w:id w:val="-640814801"/>
                                <w:placeholder>
                                  <w:docPart w:val="1A235BF5544F4DD4973E8289679C380B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1D2C09" w:rsidRPr="00DD73DC" w:rsidRDefault="001D2C09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1D2C09" w:rsidRPr="00DD73DC" w:rsidRDefault="001D2C09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1D2C09" w:rsidRDefault="001D2C09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1D2C09" w:rsidRPr="00DD73DC" w:rsidRDefault="001D2C09" w:rsidP="006A0A9B">
                                <w:pPr>
                                  <w:pStyle w:val="aa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</w:t>
                                </w:r>
                                <w:proofErr w:type="spellEnd"/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1D2C09" w:rsidRPr="006A0A9B" w:rsidRDefault="001D2C09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-1029019786"/>
                                  <w:placeholder>
                                    <w:docPart w:val="C025E3FAD9BF4BC093F5E850C7626DF4"/>
                                  </w:placeholder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:rsidR="001D2C09" w:rsidRPr="00DD73DC" w:rsidRDefault="001D2C09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1D2C09" w:rsidRPr="00DD73DC" w:rsidRDefault="001D2C09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2128656978"/>
                                    <w:placeholder>
                                      <w:docPart w:val="9368A0E7B8454F74954CB392DB73FF1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김상헌,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이동현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D2C09" w:rsidRPr="00DD73DC" w:rsidRDefault="001D2C09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18512E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-635</wp:posOffset>
                    </wp:positionH>
                    <wp:positionV relativeFrom="margin">
                      <wp:posOffset>2914650</wp:posOffset>
                    </wp:positionV>
                    <wp:extent cx="5591175" cy="1463040"/>
                    <wp:effectExtent l="0" t="0" r="9525" b="0"/>
                    <wp:wrapTopAndBottom/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2C09" w:rsidRDefault="001D2C09">
                                <w:pPr>
                                  <w:pStyle w:val="a5"/>
                                </w:pPr>
                                <w:sdt>
                                  <w:sdtPr>
                                    <w:alias w:val="제목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t>WinMerge</w:t>
                                    </w:r>
                                    <w:proofErr w:type="spellEnd"/>
                                    <w:r>
                                      <w:t xml:space="preserve"> – Team7</w:t>
                                    </w:r>
                                  </w:sdtContent>
                                </w:sdt>
                              </w:p>
                              <w:p w:rsidR="001D2C09" w:rsidRDefault="001D2C09">
                                <w:pPr>
                                  <w:pStyle w:val="a6"/>
                                </w:pPr>
                                <w:sdt>
                                  <w:sdtPr>
                                    <w:alias w:val="부제목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2" o:spid="_x0000_s1027" type="#_x0000_t202" alt="문서 제목 및 부제목을 표시하는 텍스트 박스" style="position:absolute;margin-left:-.05pt;margin-top:229.5pt;width:440.25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" filled="f" stroked="f" strokeweight=".5pt">
                    <v:textbox style="mso-fit-shape-to-text:t" inset="0,0,0,0">
                      <w:txbxContent>
                        <w:p w:rsidR="001D2C09" w:rsidRDefault="001D2C09">
                          <w:pPr>
                            <w:pStyle w:val="a5"/>
                          </w:pPr>
                          <w:sdt>
                            <w:sdtPr>
                              <w:alias w:val="제목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>
                                <w:t>WinMerge</w:t>
                              </w:r>
                              <w:proofErr w:type="spellEnd"/>
                              <w:r>
                                <w:t xml:space="preserve"> – Team7</w:t>
                              </w:r>
                            </w:sdtContent>
                          </w:sdt>
                        </w:p>
                        <w:p w:rsidR="001D2C09" w:rsidRDefault="001D2C09">
                          <w:pPr>
                            <w:pStyle w:val="a6"/>
                          </w:pPr>
                          <w:sdt>
                            <w:sdtPr>
                              <w:alias w:val="부제목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>Software Requirements Specification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:rsidR="0083683C" w:rsidRPr="00DD73DC" w:rsidRDefault="006A0A9B" w:rsidP="00DD73DC">
          <w:pPr>
            <w:pStyle w:val="ae"/>
            <w:rPr>
              <w:rFonts w:hint="eastAsia"/>
              <w:sz w:val="52"/>
            </w:rPr>
          </w:pPr>
          <w:r>
            <w:rPr>
              <w:rFonts w:hint="eastAsia"/>
              <w:sz w:val="52"/>
              <w:lang w:val="ko-KR"/>
            </w:rPr>
            <w:t>C</w:t>
          </w:r>
          <w:r>
            <w:rPr>
              <w:sz w:val="52"/>
              <w:lang w:val="ko-KR"/>
            </w:rPr>
            <w:t>OTENTS</w:t>
          </w:r>
        </w:p>
        <w:p w:rsidR="0030202C" w:rsidRPr="00DD73DC" w:rsidRDefault="0030202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349734314" w:history="1">
            <w:r w:rsidR="006A0A9B" w:rsidRPr="0038466A">
              <w:rPr>
                <w:rStyle w:val="af"/>
                <w:rFonts w:hint="eastAsia"/>
                <w:noProof/>
                <w:sz w:val="20"/>
                <w:lang w:val="ko-KR"/>
              </w:rPr>
              <w:t>I</w:t>
            </w:r>
            <w:r w:rsidR="006A0A9B" w:rsidRPr="0038466A">
              <w:rPr>
                <w:rStyle w:val="af"/>
                <w:noProof/>
                <w:sz w:val="20"/>
                <w:lang w:val="ko-KR"/>
              </w:rPr>
              <w:t xml:space="preserve">ntroduction </w:t>
            </w:r>
            <w:r w:rsidR="006A0A9B" w:rsidRPr="0038466A">
              <w:rPr>
                <w:rStyle w:val="af"/>
                <w:rFonts w:hint="eastAsia"/>
                <w:noProof/>
                <w:sz w:val="20"/>
                <w:lang w:val="ko-KR"/>
              </w:rPr>
              <w:t>t</w:t>
            </w:r>
            <w:r w:rsidR="006A0A9B" w:rsidRPr="0038466A">
              <w:rPr>
                <w:rStyle w:val="af"/>
                <w:noProof/>
                <w:sz w:val="20"/>
                <w:lang w:val="ko-KR"/>
              </w:rPr>
              <w:t>o the System</w:t>
            </w:r>
            <w:r w:rsidRPr="00DD73DC">
              <w:rPr>
                <w:noProof/>
                <w:webHidden/>
                <w:sz w:val="18"/>
              </w:rPr>
              <w:tab/>
            </w:r>
            <w:r w:rsidRPr="00DD73DC">
              <w:rPr>
                <w:noProof/>
                <w:webHidden/>
                <w:sz w:val="18"/>
              </w:rPr>
              <w:fldChar w:fldCharType="begin"/>
            </w:r>
            <w:r w:rsidRPr="00DD73DC">
              <w:rPr>
                <w:noProof/>
                <w:webHidden/>
                <w:sz w:val="18"/>
              </w:rPr>
              <w:instrText xml:space="preserve"> PAGEREF _Toc349734314 \h </w:instrText>
            </w:r>
            <w:r w:rsidRPr="00DD73DC">
              <w:rPr>
                <w:noProof/>
                <w:webHidden/>
                <w:sz w:val="18"/>
              </w:rPr>
            </w:r>
            <w:r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1D2C09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6" w:history="1">
            <w:r w:rsidR="00F877F8">
              <w:rPr>
                <w:rStyle w:val="af"/>
                <w:rFonts w:hint="eastAsia"/>
                <w:noProof/>
                <w:sz w:val="14"/>
                <w:lang w:val="ko-KR"/>
              </w:rPr>
              <w:t>D</w:t>
            </w:r>
            <w:r w:rsidR="00F877F8">
              <w:rPr>
                <w:rStyle w:val="af"/>
                <w:noProof/>
                <w:sz w:val="14"/>
                <w:lang w:val="ko-KR"/>
              </w:rPr>
              <w:t>efinition</w:t>
            </w:r>
          </w:hyperlink>
        </w:p>
        <w:p w:rsidR="0030202C" w:rsidRPr="00DD73DC" w:rsidRDefault="001D2C09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7" w:history="1">
            <w:r w:rsidR="00F877F8">
              <w:rPr>
                <w:rStyle w:val="af"/>
                <w:noProof/>
                <w:sz w:val="14"/>
                <w:lang w:val="ko-KR"/>
              </w:rPr>
              <w:t>Target Platforms</w:t>
            </w:r>
          </w:hyperlink>
        </w:p>
        <w:p w:rsidR="0030202C" w:rsidRPr="00DD73DC" w:rsidRDefault="001D2C09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8" w:history="1">
            <w:r w:rsidR="00F877F8">
              <w:rPr>
                <w:rStyle w:val="af"/>
                <w:noProof/>
                <w:sz w:val="14"/>
                <w:lang w:val="ko-KR"/>
              </w:rPr>
              <w:t>Development Platforms</w:t>
            </w:r>
          </w:hyperlink>
        </w:p>
        <w:p w:rsidR="0030202C" w:rsidRPr="00DD73DC" w:rsidRDefault="001D2C09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19" w:history="1">
            <w:r w:rsidR="006A0A9B" w:rsidRPr="006A0A9B">
              <w:rPr>
                <w:rStyle w:val="af"/>
                <w:noProof/>
                <w:lang w:val="ko-KR"/>
              </w:rPr>
              <w:t>Usecase Event Flow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_Toc349734319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1D2C09" w:rsidP="006A0A9B">
          <w:pPr>
            <w:pStyle w:val="20"/>
            <w:rPr>
              <w:rFonts w:hint="eastAsia"/>
              <w:noProof/>
              <w:color w:val="auto"/>
              <w:kern w:val="2"/>
              <w:sz w:val="12"/>
            </w:rPr>
          </w:pPr>
          <w:hyperlink w:anchor="_Toc349734320" w:history="1">
            <w:r w:rsidR="006A0A9B">
              <w:rPr>
                <w:rStyle w:val="af"/>
                <w:rFonts w:hint="eastAsia"/>
                <w:noProof/>
                <w:sz w:val="14"/>
                <w:lang w:val="ko-KR"/>
              </w:rPr>
              <w:t>U</w:t>
            </w:r>
            <w:r w:rsidR="006A0A9B">
              <w:rPr>
                <w:rStyle w:val="af"/>
                <w:noProof/>
                <w:sz w:val="14"/>
                <w:lang w:val="ko-KR"/>
              </w:rPr>
              <w:t>secase</w:t>
            </w:r>
          </w:hyperlink>
          <w:r w:rsidR="006A0A9B">
            <w:rPr>
              <w:rStyle w:val="af"/>
              <w:noProof/>
              <w:sz w:val="14"/>
              <w:lang w:val="ko-KR"/>
            </w:rPr>
            <w:t xml:space="preserve"> Diagram</w:t>
          </w:r>
        </w:p>
        <w:p w:rsidR="0030202C" w:rsidRPr="00DD73DC" w:rsidRDefault="001D2C09" w:rsidP="00A41F6B">
          <w:pPr>
            <w:pStyle w:val="20"/>
            <w:rPr>
              <w:rFonts w:hint="eastAsia"/>
              <w:noProof/>
              <w:color w:val="auto"/>
              <w:kern w:val="2"/>
              <w:sz w:val="12"/>
            </w:rPr>
          </w:pPr>
          <w:hyperlink w:anchor="_Toc349734324" w:history="1">
            <w:r w:rsidR="006A0A9B">
              <w:rPr>
                <w:rStyle w:val="af"/>
                <w:rFonts w:hint="eastAsia"/>
                <w:noProof/>
                <w:sz w:val="14"/>
                <w:lang w:val="ko-KR"/>
              </w:rPr>
              <w:t>U</w:t>
            </w:r>
            <w:r w:rsidR="006A0A9B">
              <w:rPr>
                <w:rStyle w:val="af"/>
                <w:noProof/>
                <w:sz w:val="14"/>
                <w:lang w:val="ko-KR"/>
              </w:rPr>
              <w:t>secase Descriptions</w:t>
            </w:r>
          </w:hyperlink>
        </w:p>
        <w:p w:rsidR="0030202C" w:rsidRPr="00DD73DC" w:rsidRDefault="006A0A9B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>
            <w:t>System Sequence Diagrams</w:t>
          </w:r>
          <w:hyperlink w:anchor="_Toc349734331" w:history="1"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_Toc349734331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1D2C09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2" w:history="1">
            <w:r w:rsidR="0030202C" w:rsidRPr="00DD73DC">
              <w:rPr>
                <w:rStyle w:val="af"/>
                <w:noProof/>
                <w:sz w:val="14"/>
                <w:lang w:val="ko-KR"/>
              </w:rPr>
              <w:t>시장 분석</w:t>
            </w:r>
          </w:hyperlink>
        </w:p>
        <w:p w:rsidR="0030202C" w:rsidRPr="00DD73DC" w:rsidRDefault="001D2C09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3" w:history="1">
            <w:r w:rsidR="0030202C" w:rsidRPr="00DD73DC">
              <w:rPr>
                <w:rStyle w:val="af"/>
                <w:noProof/>
                <w:sz w:val="14"/>
                <w:lang w:val="ko-KR"/>
              </w:rPr>
              <w:t>시장 세분화</w:t>
            </w:r>
          </w:hyperlink>
        </w:p>
        <w:p w:rsidR="0030202C" w:rsidRPr="00DD73DC" w:rsidRDefault="001D2C09">
          <w:pPr>
            <w:pStyle w:val="20"/>
            <w:rPr>
              <w:noProof/>
              <w:color w:val="auto"/>
              <w:kern w:val="2"/>
              <w:sz w:val="10"/>
            </w:rPr>
          </w:pPr>
          <w:hyperlink w:anchor="_Toc349734334" w:history="1">
            <w:r w:rsidR="0030202C" w:rsidRPr="00DD73DC">
              <w:rPr>
                <w:rStyle w:val="af"/>
                <w:noProof/>
                <w:sz w:val="14"/>
                <w:lang w:val="ko-KR"/>
              </w:rPr>
              <w:t>경쟁업체</w:t>
            </w:r>
          </w:hyperlink>
        </w:p>
        <w:p w:rsidR="0030202C" w:rsidRPr="00DD73DC" w:rsidRDefault="001D2C09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5" w:history="1">
            <w:r w:rsidR="0030202C" w:rsidRPr="00DD73DC">
              <w:rPr>
                <w:rStyle w:val="af"/>
                <w:noProof/>
                <w:sz w:val="14"/>
                <w:lang w:val="ko-KR"/>
              </w:rPr>
              <w:t>가격 책정</w:t>
            </w:r>
          </w:hyperlink>
        </w:p>
        <w:p w:rsidR="0030202C" w:rsidRPr="00DD73DC" w:rsidRDefault="001D2C09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6A0A9B">
              <w:rPr>
                <w:rStyle w:val="af"/>
                <w:rFonts w:hint="eastAsia"/>
                <w:noProof/>
                <w:sz w:val="18"/>
                <w:lang w:val="ko-KR"/>
              </w:rPr>
              <w:t>N</w:t>
            </w:r>
            <w:r w:rsidR="006A0A9B">
              <w:rPr>
                <w:rStyle w:val="af"/>
                <w:noProof/>
                <w:sz w:val="18"/>
                <w:lang w:val="ko-KR"/>
              </w:rPr>
              <w:t>on-Functional requirements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_Toc349734336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1D2C09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7" w:history="1">
            <w:r w:rsidR="00933397">
              <w:rPr>
                <w:rStyle w:val="af"/>
                <w:rFonts w:hint="eastAsia"/>
                <w:noProof/>
                <w:sz w:val="14"/>
                <w:lang w:val="ko-KR"/>
              </w:rPr>
              <w:t>Q</w:t>
            </w:r>
            <w:r w:rsidR="00933397">
              <w:rPr>
                <w:rStyle w:val="af"/>
                <w:noProof/>
                <w:sz w:val="14"/>
                <w:lang w:val="ko-KR"/>
              </w:rPr>
              <w:t>uality Requirements</w:t>
            </w:r>
          </w:hyperlink>
        </w:p>
        <w:p w:rsidR="0030202C" w:rsidRPr="00933397" w:rsidRDefault="001D2C09" w:rsidP="00933397">
          <w:pPr>
            <w:pStyle w:val="20"/>
            <w:rPr>
              <w:rStyle w:val="af"/>
              <w:rFonts w:hint="eastAsia"/>
              <w:noProof/>
              <w:color w:val="auto"/>
              <w:kern w:val="2"/>
              <w:sz w:val="12"/>
              <w:u w:val="none"/>
            </w:rPr>
          </w:pPr>
          <w:hyperlink w:anchor="_Toc349734338" w:history="1">
            <w:r w:rsidR="00933397">
              <w:rPr>
                <w:rStyle w:val="af"/>
                <w:rFonts w:hint="eastAsia"/>
                <w:noProof/>
                <w:sz w:val="14"/>
                <w:lang w:val="ko-KR"/>
              </w:rPr>
              <w:t>C</w:t>
            </w:r>
            <w:r w:rsidR="00933397">
              <w:rPr>
                <w:rStyle w:val="af"/>
                <w:noProof/>
                <w:sz w:val="14"/>
                <w:lang w:val="ko-KR"/>
              </w:rPr>
              <w:t>onstraints</w:t>
            </w:r>
          </w:hyperlink>
        </w:p>
        <w:p w:rsidR="0038466A" w:rsidRPr="00DD73DC" w:rsidRDefault="0038466A" w:rsidP="0038466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Pr="0038466A">
              <w:rPr>
                <w:sz w:val="20"/>
              </w:rPr>
              <w:t>Appendix</w:t>
            </w:r>
            <w:r w:rsidRPr="00DD73DC">
              <w:rPr>
                <w:noProof/>
                <w:webHidden/>
                <w:sz w:val="18"/>
              </w:rPr>
              <w:tab/>
            </w:r>
            <w:r w:rsidRPr="00DD73DC">
              <w:rPr>
                <w:noProof/>
                <w:webHidden/>
                <w:sz w:val="18"/>
              </w:rPr>
              <w:fldChar w:fldCharType="begin"/>
            </w:r>
            <w:r w:rsidRPr="00DD73DC">
              <w:rPr>
                <w:noProof/>
                <w:webHidden/>
                <w:sz w:val="18"/>
              </w:rPr>
              <w:instrText xml:space="preserve"> PAGEREF _Toc349734336 \h </w:instrText>
            </w:r>
            <w:r w:rsidRPr="00DD73DC">
              <w:rPr>
                <w:noProof/>
                <w:webHidden/>
                <w:sz w:val="18"/>
              </w:rPr>
            </w:r>
            <w:r w:rsidRPr="00DD73DC">
              <w:rPr>
                <w:noProof/>
                <w:webHidden/>
                <w:sz w:val="18"/>
              </w:rPr>
              <w:fldChar w:fldCharType="separate"/>
            </w:r>
            <w:r>
              <w:rPr>
                <w:noProof/>
                <w:webHidden/>
                <w:sz w:val="18"/>
              </w:rPr>
              <w:t>2</w:t>
            </w:r>
            <w:r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8466A" w:rsidRDefault="0038466A" w:rsidP="0038466A">
          <w:pPr>
            <w:pStyle w:val="20"/>
            <w:rPr>
              <w:rStyle w:val="af"/>
              <w:noProof/>
              <w:sz w:val="14"/>
              <w:lang w:val="ko-KR"/>
            </w:rPr>
          </w:pPr>
          <w:hyperlink w:anchor="_Toc349734337" w:history="1">
            <w:r>
              <w:rPr>
                <w:rStyle w:val="af"/>
                <w:rFonts w:hint="eastAsia"/>
                <w:noProof/>
                <w:sz w:val="14"/>
                <w:lang w:val="ko-KR"/>
              </w:rPr>
              <w:t>P</w:t>
            </w:r>
            <w:r>
              <w:rPr>
                <w:rStyle w:val="af"/>
                <w:noProof/>
                <w:sz w:val="14"/>
                <w:lang w:val="ko-KR"/>
              </w:rPr>
              <w:t>roject Glossary</w:t>
            </w:r>
          </w:hyperlink>
        </w:p>
        <w:p w:rsidR="00F877F8" w:rsidRPr="00F877F8" w:rsidRDefault="00F877F8" w:rsidP="00F877F8">
          <w:pPr>
            <w:pStyle w:val="20"/>
            <w:rPr>
              <w:rFonts w:hint="eastAsia"/>
              <w:noProof/>
              <w:color w:val="auto"/>
              <w:kern w:val="2"/>
              <w:sz w:val="12"/>
            </w:rPr>
          </w:pPr>
          <w:hyperlink w:anchor="_Toc349734338" w:history="1">
            <w:r>
              <w:rPr>
                <w:rStyle w:val="af"/>
                <w:noProof/>
                <w:sz w:val="14"/>
                <w:lang w:val="ko-KR"/>
              </w:rPr>
              <w:t>Requirement Dependecy</w:t>
            </w:r>
          </w:hyperlink>
          <w:r>
            <w:rPr>
              <w:rStyle w:val="af"/>
              <w:noProof/>
              <w:sz w:val="14"/>
              <w:lang w:val="ko-KR"/>
            </w:rPr>
            <w:t xml:space="preserve"> Traceability</w:t>
          </w:r>
        </w:p>
        <w:p w:rsidR="0038466A" w:rsidRPr="00DD73DC" w:rsidRDefault="0038466A" w:rsidP="0038466A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8" w:history="1">
            <w:r>
              <w:rPr>
                <w:rStyle w:val="af"/>
                <w:rFonts w:hint="eastAsia"/>
                <w:noProof/>
                <w:sz w:val="14"/>
                <w:lang w:val="ko-KR"/>
              </w:rPr>
              <w:t>D</w:t>
            </w:r>
            <w:r>
              <w:rPr>
                <w:rStyle w:val="af"/>
                <w:noProof/>
                <w:sz w:val="14"/>
                <w:lang w:val="ko-KR"/>
              </w:rPr>
              <w:t>ocument Revision History</w:t>
            </w:r>
          </w:hyperlink>
        </w:p>
        <w:p w:rsidR="006A0A9B" w:rsidRPr="006A0A9B" w:rsidRDefault="006A0A9B" w:rsidP="006A0A9B">
          <w:pPr>
            <w:rPr>
              <w:rFonts w:hint="eastAsia"/>
              <w:lang w:val="ko-KR"/>
            </w:rPr>
          </w:pPr>
        </w:p>
        <w:p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Pr="00EB76E3" w:rsidRDefault="00EB76E3" w:rsidP="00EB76E3">
      <w:pPr>
        <w:pStyle w:val="10"/>
      </w:pPr>
      <w:r w:rsidRPr="00EB76E3">
        <w:lastRenderedPageBreak/>
        <w:t xml:space="preserve">Introduction to the </w:t>
      </w:r>
      <w:proofErr w:type="spellStart"/>
      <w:r w:rsidRPr="00EB76E3">
        <w:t>Syste</w:t>
      </w:r>
      <w:proofErr w:type="spellEnd"/>
      <w:r>
        <w:rPr>
          <w:lang w:val="ko-KR"/>
        </w:rPr>
        <w:t>m</w:t>
      </w:r>
    </w:p>
    <w:p w:rsidR="0083683C" w:rsidRPr="00EB76E3" w:rsidRDefault="00EB76E3">
      <w:pPr>
        <w:pStyle w:val="2"/>
        <w:rPr>
          <w:rFonts w:hint="eastAsia"/>
        </w:rPr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efinition</w:t>
      </w:r>
      <w:proofErr w:type="spellEnd"/>
    </w:p>
    <w:p w:rsidR="0083683C" w:rsidRDefault="00EB76E3"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는 프로그램을 통해 기존에 있는 텍스트 파일을 불러오거나,</w:t>
      </w:r>
      <w:r>
        <w:t xml:space="preserve">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파일을 저장할 수 있다.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개의 파일에 내용이 다른 줄이 존재하면,</w:t>
      </w:r>
      <w:r>
        <w:t xml:space="preserve"> </w:t>
      </w:r>
      <w:r>
        <w:rPr>
          <w:rFonts w:hint="eastAsia"/>
        </w:rPr>
        <w:t>차이를 나타내고 한쪽으로 병합할 수 있는 프로그램이다.</w:t>
      </w:r>
    </w:p>
    <w:p w:rsidR="00DB0C56" w:rsidRDefault="00DB0C56" w:rsidP="00DB0C56">
      <w:pPr>
        <w:keepNext/>
      </w:pPr>
      <w:r>
        <w:rPr>
          <w:rFonts w:hint="eastAsia"/>
          <w:noProof/>
          <w:sz w:val="8"/>
        </w:rPr>
        <w:drawing>
          <wp:inline distT="0" distB="0" distL="0" distR="0">
            <wp:extent cx="5943600" cy="38950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lecm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6" w:rsidRPr="00EB76E3" w:rsidRDefault="00DB0C56" w:rsidP="00DB0C56">
      <w:pPr>
        <w:pStyle w:val="af9"/>
        <w:rPr>
          <w:rFonts w:hint="eastAsia"/>
          <w:sz w:val="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비슷한 프로그램의 사용 예시(</w:t>
      </w:r>
      <w:proofErr w:type="spellStart"/>
      <w:r>
        <w:t>WinMerge</w:t>
      </w:r>
      <w:proofErr w:type="spellEnd"/>
      <w:r>
        <w:t>)</w:t>
      </w:r>
    </w:p>
    <w:p w:rsidR="0083683C" w:rsidRPr="005924ED" w:rsidRDefault="00EB76E3">
      <w:pPr>
        <w:pStyle w:val="2"/>
        <w:rPr>
          <w:rFonts w:hint="eastAsia"/>
        </w:rPr>
      </w:pPr>
      <w:r>
        <w:rPr>
          <w:rFonts w:hint="eastAsia"/>
          <w:lang w:val="ko-KR"/>
        </w:rPr>
        <w:t>T</w:t>
      </w:r>
      <w:r>
        <w:rPr>
          <w:lang w:val="ko-KR"/>
        </w:rPr>
        <w:t xml:space="preserve">arget </w:t>
      </w:r>
      <w:proofErr w:type="spellStart"/>
      <w:r>
        <w:rPr>
          <w:lang w:val="ko-KR"/>
        </w:rPr>
        <w:t>Platforms</w:t>
      </w:r>
      <w:proofErr w:type="spellEnd"/>
    </w:p>
    <w:p w:rsidR="0083683C" w:rsidRPr="000A40DE" w:rsidRDefault="00EB76E3">
      <w:pPr>
        <w:rPr>
          <w:sz w:val="16"/>
        </w:rPr>
      </w:pPr>
      <w:r>
        <w:t xml:space="preserve"> Windows 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기반 운영체제</w:t>
      </w:r>
    </w:p>
    <w:p w:rsidR="0083683C" w:rsidRDefault="00DB0C56">
      <w:pPr>
        <w:pStyle w:val="2"/>
        <w:rPr>
          <w:lang w:val="ko-KR"/>
        </w:rPr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evelopment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Platforms</w:t>
      </w:r>
      <w:proofErr w:type="spellEnd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961"/>
        <w:gridCol w:w="7036"/>
      </w:tblGrid>
      <w:tr w:rsidR="00584F22" w:rsidRPr="00FF73B9" w:rsidTr="007D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584F22" w:rsidRPr="00FF73B9" w:rsidRDefault="00584F22" w:rsidP="007D5196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J</w:t>
            </w:r>
            <w:r w:rsidRPr="00FF73B9">
              <w:rPr>
                <w:sz w:val="22"/>
              </w:rPr>
              <w:t>DK</w:t>
            </w:r>
          </w:p>
        </w:tc>
        <w:tc>
          <w:tcPr>
            <w:tcW w:w="7036" w:type="dxa"/>
          </w:tcPr>
          <w:p w:rsidR="00584F22" w:rsidRPr="00FF73B9" w:rsidRDefault="00584F22" w:rsidP="007D5196">
            <w:pPr>
              <w:pStyle w:val="af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8</w:t>
            </w:r>
            <w:r w:rsidRPr="00FF73B9">
              <w:rPr>
                <w:sz w:val="22"/>
              </w:rPr>
              <w:t>.0.1</w:t>
            </w:r>
          </w:p>
        </w:tc>
      </w:tr>
      <w:tr w:rsidR="00584F22" w:rsidRPr="00FF73B9" w:rsidTr="007D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584F22" w:rsidRPr="00FF73B9" w:rsidRDefault="00584F22" w:rsidP="007D5196">
            <w:pPr>
              <w:pStyle w:val="afa"/>
              <w:ind w:leftChars="0" w:left="0"/>
              <w:rPr>
                <w:sz w:val="22"/>
              </w:rPr>
            </w:pPr>
            <w:proofErr w:type="spellStart"/>
            <w:r w:rsidRPr="00FF73B9">
              <w:rPr>
                <w:rFonts w:hint="eastAsia"/>
                <w:sz w:val="22"/>
              </w:rPr>
              <w:t>G</w:t>
            </w:r>
            <w:r w:rsidRPr="00FF73B9">
              <w:rPr>
                <w:sz w:val="22"/>
              </w:rPr>
              <w:t>raddle</w:t>
            </w:r>
            <w:proofErr w:type="spellEnd"/>
          </w:p>
        </w:tc>
        <w:tc>
          <w:tcPr>
            <w:tcW w:w="7036" w:type="dxa"/>
          </w:tcPr>
          <w:p w:rsidR="00584F22" w:rsidRPr="00FF73B9" w:rsidRDefault="00584F22" w:rsidP="007D5196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4</w:t>
            </w:r>
            <w:r w:rsidRPr="00FF73B9">
              <w:rPr>
                <w:sz w:val="22"/>
              </w:rPr>
              <w:t>.7</w:t>
            </w:r>
          </w:p>
        </w:tc>
      </w:tr>
      <w:tr w:rsidR="00584F22" w:rsidRPr="00FF73B9" w:rsidTr="007D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584F22" w:rsidRPr="00FF73B9" w:rsidRDefault="00584F22" w:rsidP="007D5196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E</w:t>
            </w:r>
            <w:r w:rsidRPr="00FF73B9">
              <w:rPr>
                <w:sz w:val="22"/>
              </w:rPr>
              <w:t>clipse</w:t>
            </w:r>
          </w:p>
        </w:tc>
        <w:tc>
          <w:tcPr>
            <w:tcW w:w="7036" w:type="dxa"/>
          </w:tcPr>
          <w:p w:rsidR="00584F22" w:rsidRPr="00FF73B9" w:rsidRDefault="00584F22" w:rsidP="007D5196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O</w:t>
            </w:r>
            <w:r w:rsidRPr="00FF73B9">
              <w:rPr>
                <w:sz w:val="22"/>
              </w:rPr>
              <w:t>xygen 4.7.3a</w:t>
            </w:r>
          </w:p>
        </w:tc>
      </w:tr>
    </w:tbl>
    <w:p w:rsidR="0083683C" w:rsidRPr="005924ED" w:rsidRDefault="00DB0C56" w:rsidP="00584F22">
      <w:pPr>
        <w:rPr>
          <w:rFonts w:hint="eastAsia"/>
        </w:rPr>
      </w:pPr>
      <w:r>
        <w:t xml:space="preserve"> </w:t>
      </w:r>
    </w:p>
    <w:p w:rsidR="0083683C" w:rsidRPr="005924ED" w:rsidRDefault="00584F22" w:rsidP="00584F22">
      <w:pPr>
        <w:pStyle w:val="10"/>
      </w:pPr>
      <w:proofErr w:type="spellStart"/>
      <w:r>
        <w:rPr>
          <w:rFonts w:hint="eastAsia"/>
          <w:lang w:val="ko-KR"/>
        </w:rPr>
        <w:lastRenderedPageBreak/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Event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Flow</w:t>
      </w:r>
      <w:proofErr w:type="spellEnd"/>
    </w:p>
    <w:p w:rsidR="0083683C" w:rsidRPr="005924ED" w:rsidRDefault="00584F22">
      <w:pPr>
        <w:pStyle w:val="2"/>
        <w:rPr>
          <w:rFonts w:hint="eastAsia"/>
        </w:rPr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Diagram</w:t>
      </w:r>
      <w:proofErr w:type="spellEnd"/>
    </w:p>
    <w:p w:rsidR="0083683C" w:rsidRPr="005924ED" w:rsidRDefault="00584F22">
      <w:r>
        <w:t xml:space="preserve"> </w:t>
      </w:r>
      <w:r>
        <w:rPr>
          <w:rFonts w:hint="eastAsia"/>
        </w:rPr>
        <w:t>추후 추가 예정</w:t>
      </w:r>
      <w:r w:rsidR="00A41F6B">
        <w:rPr>
          <w:rFonts w:hint="eastAsia"/>
        </w:rPr>
        <w:t>(</w:t>
      </w:r>
      <w:r w:rsidR="00A41F6B">
        <w:t xml:space="preserve">5.14 </w:t>
      </w:r>
      <w:r w:rsidR="00A41F6B">
        <w:rPr>
          <w:rFonts w:hint="eastAsia"/>
        </w:rPr>
        <w:t>이전)</w:t>
      </w:r>
    </w:p>
    <w:p w:rsidR="0083683C" w:rsidRPr="005924ED" w:rsidRDefault="00584F22">
      <w:pPr>
        <w:pStyle w:val="2"/>
        <w:rPr>
          <w:rFonts w:hint="eastAsia"/>
        </w:rPr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Description</w:t>
      </w:r>
      <w:proofErr w:type="spellEnd"/>
    </w:p>
    <w:p w:rsidR="0083683C" w:rsidRPr="00A41F6B" w:rsidRDefault="00A41F6B" w:rsidP="00A41F6B">
      <w:pPr>
        <w:pStyle w:val="afa"/>
        <w:numPr>
          <w:ilvl w:val="0"/>
          <w:numId w:val="4"/>
        </w:numPr>
        <w:ind w:leftChars="0"/>
      </w:pPr>
      <w:r>
        <w:rPr>
          <w:rFonts w:eastAsia="바탕" w:hint="eastAsia"/>
        </w:rPr>
        <w:t>U</w:t>
      </w:r>
      <w:r>
        <w:rPr>
          <w:rFonts w:eastAsia="바탕"/>
        </w:rPr>
        <w:t>C</w:t>
      </w:r>
      <w:proofErr w:type="gramStart"/>
      <w:r>
        <w:rPr>
          <w:rFonts w:eastAsia="바탕"/>
        </w:rPr>
        <w:t>1 :</w:t>
      </w:r>
      <w:proofErr w:type="gramEnd"/>
      <w:r>
        <w:rPr>
          <w:rFonts w:eastAsia="바탕"/>
        </w:rPr>
        <w:t xml:space="preserve"> LOAD</w:t>
      </w:r>
    </w:p>
    <w:p w:rsidR="00A41F6B" w:rsidRPr="00A41F6B" w:rsidRDefault="00A41F6B" w:rsidP="00A41F6B">
      <w:pPr>
        <w:pStyle w:val="afa"/>
        <w:numPr>
          <w:ilvl w:val="1"/>
          <w:numId w:val="4"/>
        </w:numPr>
        <w:ind w:leftChars="0"/>
      </w:pP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reconditions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없음</w:t>
      </w:r>
    </w:p>
    <w:p w:rsidR="0083683C" w:rsidRPr="005924ED" w:rsidRDefault="00A41F6B" w:rsidP="00A41F6B">
      <w:pPr>
        <w:pStyle w:val="afa"/>
        <w:numPr>
          <w:ilvl w:val="1"/>
          <w:numId w:val="4"/>
        </w:numPr>
        <w:ind w:leftChars="0"/>
        <w:rPr>
          <w:rFonts w:hint="eastAsia"/>
        </w:rPr>
      </w:pPr>
      <w:r>
        <w:rPr>
          <w:rFonts w:eastAsia="바탕" w:hint="eastAsia"/>
        </w:rPr>
        <w:t>M</w:t>
      </w:r>
      <w:r>
        <w:rPr>
          <w:rFonts w:eastAsia="바탕"/>
        </w:rPr>
        <w:t>ain Flow ~~</w:t>
      </w:r>
    </w:p>
    <w:p w:rsidR="0083683C" w:rsidRPr="005924ED" w:rsidRDefault="00A41F6B">
      <w:pPr>
        <w:pStyle w:val="10"/>
        <w:rPr>
          <w:rFonts w:hint="eastAsia"/>
        </w:rPr>
      </w:pPr>
      <w:r>
        <w:rPr>
          <w:rFonts w:hint="eastAsia"/>
          <w:lang w:val="ko-KR"/>
        </w:rPr>
        <w:t>S</w:t>
      </w:r>
      <w:r>
        <w:rPr>
          <w:lang w:val="ko-KR"/>
        </w:rPr>
        <w:t xml:space="preserve">ystem </w:t>
      </w:r>
      <w:proofErr w:type="spellStart"/>
      <w:r>
        <w:rPr>
          <w:lang w:val="ko-KR"/>
        </w:rPr>
        <w:t>Sequence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Diagrams</w:t>
      </w:r>
      <w:proofErr w:type="spellEnd"/>
    </w:p>
    <w:p w:rsidR="0083683C" w:rsidRPr="005924ED" w:rsidRDefault="00A41F6B">
      <w:r>
        <w:t xml:space="preserve"> </w:t>
      </w:r>
      <w:r>
        <w:rPr>
          <w:rFonts w:hint="eastAsia"/>
        </w:rPr>
        <w:t>추후 추가 예정(</w:t>
      </w:r>
      <w:r>
        <w:t>5.14</w:t>
      </w:r>
      <w:r>
        <w:rPr>
          <w:rFonts w:hint="eastAsia"/>
        </w:rPr>
        <w:t>이후)</w:t>
      </w:r>
    </w:p>
    <w:p w:rsidR="00A41F6B" w:rsidRPr="005924ED" w:rsidRDefault="00A41F6B" w:rsidP="00A41F6B">
      <w:pPr>
        <w:pStyle w:val="10"/>
        <w:rPr>
          <w:rFonts w:hint="eastAsia"/>
        </w:rPr>
      </w:pPr>
      <w:proofErr w:type="spellStart"/>
      <w:r>
        <w:rPr>
          <w:rFonts w:hint="eastAsia"/>
          <w:lang w:val="ko-KR"/>
        </w:rPr>
        <w:t>N</w:t>
      </w:r>
      <w:r>
        <w:rPr>
          <w:lang w:val="ko-KR"/>
        </w:rPr>
        <w:t>on-Functional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Requirements</w:t>
      </w:r>
      <w:proofErr w:type="spellEnd"/>
    </w:p>
    <w:p w:rsidR="00A41F6B" w:rsidRPr="005924ED" w:rsidRDefault="00A41F6B" w:rsidP="00A41F6B">
      <w:pPr>
        <w:pStyle w:val="2"/>
        <w:rPr>
          <w:rFonts w:hint="eastAsia"/>
        </w:rPr>
      </w:pPr>
      <w:proofErr w:type="spellStart"/>
      <w:r>
        <w:rPr>
          <w:lang w:val="ko-KR"/>
        </w:rPr>
        <w:t>Quality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Requirements</w:t>
      </w:r>
      <w:proofErr w:type="spellEnd"/>
    </w:p>
    <w:p w:rsidR="00A41F6B" w:rsidRPr="00F67D26" w:rsidRDefault="00F67D26" w:rsidP="00F67D26">
      <w:pPr>
        <w:pStyle w:val="afa"/>
        <w:numPr>
          <w:ilvl w:val="0"/>
          <w:numId w:val="5"/>
        </w:numPr>
        <w:ind w:leftChars="0"/>
      </w:pPr>
      <w:r w:rsidRPr="00F67D26">
        <w:rPr>
          <w:rFonts w:eastAsia="바탕" w:hint="eastAsia"/>
        </w:rPr>
        <w:t>유닛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테스트를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위해</w:t>
      </w:r>
      <w:r w:rsidRPr="00F67D26">
        <w:rPr>
          <w:rFonts w:eastAsia="바탕" w:hint="eastAsia"/>
        </w:rPr>
        <w:t xml:space="preserve"> J</w:t>
      </w:r>
      <w:r w:rsidRPr="00F67D26">
        <w:rPr>
          <w:rFonts w:eastAsia="바탕"/>
        </w:rPr>
        <w:t xml:space="preserve">unit, </w:t>
      </w:r>
      <w:proofErr w:type="spellStart"/>
      <w:r w:rsidRPr="00F67D26">
        <w:rPr>
          <w:rFonts w:eastAsia="바탕"/>
        </w:rPr>
        <w:t>EasyMock</w:t>
      </w:r>
      <w:proofErr w:type="spellEnd"/>
      <w:r w:rsidRPr="00F67D26">
        <w:rPr>
          <w:rFonts w:eastAsia="바탕"/>
        </w:rPr>
        <w:t xml:space="preserve"> </w:t>
      </w:r>
      <w:r w:rsidRPr="00F67D26">
        <w:rPr>
          <w:rFonts w:eastAsia="바탕" w:hint="eastAsia"/>
        </w:rPr>
        <w:t>와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같은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/>
        </w:rPr>
        <w:t>Testing Framework</w:t>
      </w:r>
      <w:r w:rsidRPr="00F67D26">
        <w:rPr>
          <w:rFonts w:eastAsia="바탕" w:hint="eastAsia"/>
        </w:rPr>
        <w:t>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이용해야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한다</w:t>
      </w:r>
      <w:r w:rsidRPr="00F67D26">
        <w:rPr>
          <w:rFonts w:eastAsia="바탕" w:hint="eastAsia"/>
        </w:rPr>
        <w:t>.</w:t>
      </w:r>
    </w:p>
    <w:p w:rsidR="00F67D26" w:rsidRPr="00F67D26" w:rsidRDefault="00F67D26" w:rsidP="00F67D26">
      <w:pPr>
        <w:pStyle w:val="afa"/>
        <w:numPr>
          <w:ilvl w:val="0"/>
          <w:numId w:val="5"/>
        </w:numPr>
        <w:ind w:leftChars="0"/>
      </w:pPr>
      <w:r w:rsidRPr="00F67D26">
        <w:rPr>
          <w:rFonts w:eastAsia="바탕" w:hint="eastAsia"/>
        </w:rPr>
        <w:t>M</w:t>
      </w:r>
      <w:r w:rsidRPr="00F67D26">
        <w:rPr>
          <w:rFonts w:eastAsia="바탕"/>
        </w:rPr>
        <w:t xml:space="preserve">VC </w:t>
      </w:r>
      <w:r w:rsidRPr="00F67D26">
        <w:rPr>
          <w:rFonts w:eastAsia="바탕" w:hint="eastAsia"/>
        </w:rPr>
        <w:t>a</w:t>
      </w:r>
      <w:r w:rsidRPr="00F67D26">
        <w:rPr>
          <w:rFonts w:eastAsia="바탕"/>
        </w:rPr>
        <w:t>rchitecture pattern</w:t>
      </w:r>
      <w:r w:rsidRPr="00F67D26">
        <w:rPr>
          <w:rFonts w:eastAsia="바탕" w:hint="eastAsia"/>
        </w:rPr>
        <w:t>을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사용하여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프로그램을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설계해야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한다</w:t>
      </w:r>
      <w:r w:rsidRPr="00F67D26">
        <w:rPr>
          <w:rFonts w:eastAsia="바탕" w:hint="eastAsia"/>
        </w:rPr>
        <w:t>.</w:t>
      </w:r>
    </w:p>
    <w:p w:rsidR="00A41F6B" w:rsidRPr="00F67D26" w:rsidRDefault="00F67D26" w:rsidP="00F67D26">
      <w:pPr>
        <w:pStyle w:val="afa"/>
        <w:numPr>
          <w:ilvl w:val="0"/>
          <w:numId w:val="5"/>
        </w:numPr>
        <w:ind w:leftChars="0"/>
      </w:pPr>
      <w:r w:rsidRPr="00F67D26">
        <w:rPr>
          <w:rFonts w:eastAsia="바탕" w:hint="eastAsia"/>
        </w:rPr>
        <w:t>유닛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테스트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시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정상적인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상황에서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올바른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행동과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비정상적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상황에서의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반응을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모두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포함해야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한다</w:t>
      </w:r>
      <w:r w:rsidRPr="00F67D26">
        <w:rPr>
          <w:rFonts w:eastAsia="바탕" w:hint="eastAsia"/>
        </w:rPr>
        <w:t>.</w:t>
      </w:r>
    </w:p>
    <w:p w:rsidR="00F67D26" w:rsidRPr="005924ED" w:rsidRDefault="00F67D26" w:rsidP="00F67D26">
      <w:pPr>
        <w:pStyle w:val="2"/>
        <w:rPr>
          <w:rFonts w:hint="eastAsia"/>
        </w:rPr>
      </w:pPr>
      <w:r>
        <w:rPr>
          <w:rFonts w:hint="eastAsia"/>
        </w:rPr>
        <w:t>C</w:t>
      </w:r>
      <w:r>
        <w:t>onstraints</w:t>
      </w:r>
    </w:p>
    <w:p w:rsidR="0083683C" w:rsidRPr="00F67D26" w:rsidRDefault="00F67D26" w:rsidP="00F67D26">
      <w:pPr>
        <w:pStyle w:val="afa"/>
        <w:numPr>
          <w:ilvl w:val="0"/>
          <w:numId w:val="6"/>
        </w:numPr>
        <w:ind w:leftChars="0"/>
      </w:pP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LCS </w:t>
      </w:r>
      <w:r>
        <w:rPr>
          <w:rFonts w:eastAsia="바탕" w:hint="eastAsia"/>
        </w:rPr>
        <w:t>알고리즘을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결과를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전면혹은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배경색을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단위로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이루어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진다</w:t>
      </w:r>
      <w:r>
        <w:rPr>
          <w:rFonts w:eastAsia="바탕" w:hint="eastAsia"/>
        </w:rPr>
        <w:t>.</w:t>
      </w:r>
    </w:p>
    <w:p w:rsidR="00F67D26" w:rsidRPr="00F67D26" w:rsidRDefault="00F67D26" w:rsidP="00F67D26">
      <w:pPr>
        <w:pStyle w:val="afa"/>
        <w:numPr>
          <w:ilvl w:val="0"/>
          <w:numId w:val="6"/>
        </w:numPr>
        <w:ind w:leftChars="0"/>
      </w:pP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병합할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Copy to right</w:t>
      </w:r>
      <w:r>
        <w:rPr>
          <w:rFonts w:eastAsia="바탕" w:hint="eastAsia"/>
        </w:rPr>
        <w:t>혹은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Copy to left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사용하며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차이점을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블록으로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블록을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방향으로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복사한다</w:t>
      </w:r>
      <w:r>
        <w:rPr>
          <w:rFonts w:eastAsia="바탕" w:hint="eastAsia"/>
        </w:rPr>
        <w:t>.</w:t>
      </w:r>
    </w:p>
    <w:p w:rsidR="00F67D26" w:rsidRPr="005924ED" w:rsidRDefault="00F67D26" w:rsidP="00F67D26">
      <w:pPr>
        <w:pStyle w:val="afa"/>
        <w:numPr>
          <w:ilvl w:val="0"/>
          <w:numId w:val="6"/>
        </w:numPr>
        <w:ind w:leftChars="0"/>
      </w:pP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수정하기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위해서는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가능케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/>
        </w:rPr>
        <w:t>.</w:t>
      </w:r>
    </w:p>
    <w:p w:rsidR="0083683C" w:rsidRPr="005924ED" w:rsidRDefault="00291194">
      <w:pPr>
        <w:pStyle w:val="10"/>
        <w:keepNext w:val="0"/>
        <w:keepLines w:val="0"/>
        <w:pageBreakBefore/>
        <w:rPr>
          <w:rFonts w:hint="eastAsia"/>
        </w:rPr>
      </w:pPr>
      <w:proofErr w:type="spellStart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ppendix</w:t>
      </w:r>
      <w:proofErr w:type="spellEnd"/>
    </w:p>
    <w:p w:rsidR="0083683C" w:rsidRPr="005924ED" w:rsidRDefault="00291194">
      <w:pPr>
        <w:pStyle w:val="2"/>
        <w:rPr>
          <w:rFonts w:hint="eastAsia"/>
        </w:rPr>
      </w:pPr>
      <w:r>
        <w:rPr>
          <w:rFonts w:hint="eastAsia"/>
          <w:lang w:val="ko-KR"/>
        </w:rPr>
        <w:t>P</w:t>
      </w:r>
      <w:r>
        <w:rPr>
          <w:lang w:val="ko-KR"/>
        </w:rPr>
        <w:t xml:space="preserve">roject </w:t>
      </w:r>
      <w:proofErr w:type="spellStart"/>
      <w:r>
        <w:rPr>
          <w:lang w:val="ko-KR"/>
        </w:rPr>
        <w:t>Glossary</w:t>
      </w:r>
      <w:proofErr w:type="spellEnd"/>
    </w:p>
    <w:tbl>
      <w:tblPr>
        <w:tblStyle w:val="af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696"/>
        <w:gridCol w:w="5790"/>
      </w:tblGrid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pPr>
              <w:rPr>
                <w:rFonts w:hint="eastAsia"/>
              </w:rPr>
            </w:pPr>
            <w:r>
              <w:rPr>
                <w:rFonts w:hint="eastAsia"/>
                <w:lang w:val="ko-KR"/>
              </w:rPr>
              <w:t>파일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일반적인 문서파일들을 의미한다</w:t>
            </w:r>
            <w: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esting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Framework</w:t>
            </w:r>
            <w:proofErr w:type="spellEnd"/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유닛 테스트를 위해 쓰이는 틀을 지칭한다.</w:t>
            </w:r>
          </w:p>
        </w:tc>
      </w:tr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pPr>
              <w:rPr>
                <w:rFonts w:hint="eastAsia"/>
              </w:rPr>
            </w:pPr>
            <w:r>
              <w:rPr>
                <w:rFonts w:hint="eastAsia"/>
                <w:lang w:val="ko-KR"/>
              </w:rPr>
              <w:t>유닛 테스트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전체프로그램이 아닌 프로그램의 작은 단위들의 정상 동작 여부를 확인하는 과정을 의미한다</w:t>
            </w:r>
            <w: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pPr>
              <w:rPr>
                <w:rFonts w:hint="eastAsia"/>
              </w:rPr>
            </w:pPr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VC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odel/View/Controller</w:t>
            </w:r>
            <w:r>
              <w:rPr>
                <w:rFonts w:hint="eastAsia"/>
              </w:rPr>
              <w:t>를 의미하며 모델은 프로그램의 정보를</w:t>
            </w:r>
            <w:r>
              <w:t xml:space="preserve">, </w:t>
            </w:r>
            <w:r>
              <w:rPr>
                <w:rFonts w:hint="eastAsia"/>
              </w:rPr>
              <w:t>뷰는 화면과 같은 사용자 인터페이스를,</w:t>
            </w:r>
            <w:r>
              <w:t xml:space="preserve"> </w:t>
            </w:r>
            <w:r>
              <w:rPr>
                <w:rFonts w:hint="eastAsia"/>
              </w:rPr>
              <w:t>컨트롤러는 뷰와 모델 간의 상호동작을 관리한다.</w:t>
            </w:r>
            <w:r>
              <w:t xml:space="preserve"> </w:t>
            </w:r>
            <w:r>
              <w:rPr>
                <w:rFonts w:hint="eastAsia"/>
              </w:rPr>
              <w:t>영역을 구분함으로써 다른 영역의 영향없이 한</w:t>
            </w:r>
            <w:r>
              <w:t xml:space="preserve"> </w:t>
            </w:r>
            <w:r>
              <w:rPr>
                <w:rFonts w:hint="eastAsia"/>
              </w:rPr>
              <w:t>영역을 쉽게 고칠 수 있게 해주는</w:t>
            </w:r>
            <w:r>
              <w:t xml:space="preserve"> </w:t>
            </w:r>
            <w:r>
              <w:rPr>
                <w:rFonts w:hint="eastAsia"/>
              </w:rPr>
              <w:t>개발 방법이다.</w:t>
            </w:r>
          </w:p>
        </w:tc>
      </w:tr>
      <w:tr w:rsidR="0083683C" w:rsidRPr="005924ED" w:rsidTr="002911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291194" w:rsidRDefault="00291194">
            <w:pPr>
              <w:rPr>
                <w:rFonts w:hint="eastAsia"/>
                <w:b w:val="0"/>
                <w:color w:val="000000" w:themeColor="text1"/>
              </w:rPr>
            </w:pPr>
            <w:r w:rsidRPr="00291194">
              <w:rPr>
                <w:b w:val="0"/>
                <w:color w:val="000000" w:themeColor="text1"/>
                <w:lang w:val="ko-KR"/>
              </w:rPr>
              <w:t xml:space="preserve">LCS </w:t>
            </w:r>
            <w:r w:rsidRPr="00291194">
              <w:rPr>
                <w:rFonts w:hint="eastAsia"/>
                <w:b w:val="0"/>
                <w:color w:val="000000" w:themeColor="text1"/>
                <w:lang w:val="ko-KR"/>
              </w:rPr>
              <w:t>알고리즘</w:t>
            </w:r>
          </w:p>
        </w:tc>
        <w:tc>
          <w:tcPr>
            <w:tcW w:w="5790" w:type="dxa"/>
          </w:tcPr>
          <w:p w:rsidR="0083683C" w:rsidRPr="00291194" w:rsidRDefault="00291194">
            <w:pPr>
              <w:tabs>
                <w:tab w:val="decimal" w:pos="194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w:r w:rsidRPr="00291194">
              <w:rPr>
                <w:rFonts w:hint="eastAsia"/>
                <w:b w:val="0"/>
                <w:color w:val="000000" w:themeColor="text1"/>
              </w:rPr>
              <w:t>L</w:t>
            </w:r>
            <w:r w:rsidRPr="00291194">
              <w:rPr>
                <w:b w:val="0"/>
                <w:color w:val="000000" w:themeColor="text1"/>
              </w:rPr>
              <w:t>ongest Common Subsequence</w:t>
            </w:r>
            <w:r w:rsidRPr="00291194">
              <w:rPr>
                <w:rFonts w:hint="eastAsia"/>
                <w:b w:val="0"/>
                <w:color w:val="000000" w:themeColor="text1"/>
              </w:rPr>
              <w:t>의 약어로 두 개의 문서파일을 비교할 때 자주 쓰이는 방식이다.</w:t>
            </w:r>
          </w:p>
        </w:tc>
      </w:tr>
    </w:tbl>
    <w:p w:rsidR="0083683C" w:rsidRDefault="0083683C">
      <w:pPr>
        <w:rPr>
          <w:rFonts w:hint="eastAsia"/>
        </w:rPr>
      </w:pPr>
    </w:p>
    <w:p w:rsidR="00291194" w:rsidRDefault="00291194" w:rsidP="00291194">
      <w:pPr>
        <w:pStyle w:val="2"/>
      </w:pPr>
      <w:r>
        <w:rPr>
          <w:rFonts w:hint="eastAsia"/>
        </w:rPr>
        <w:t>R</w:t>
      </w:r>
      <w:r>
        <w:t>equirements Dependency Traceability</w:t>
      </w:r>
    </w:p>
    <w:p w:rsidR="00291194" w:rsidRDefault="00291194" w:rsidP="00291194">
      <w:bookmarkStart w:id="0" w:name="_GoBack"/>
      <w:bookmarkEnd w:id="0"/>
    </w:p>
    <w:p w:rsidR="00291194" w:rsidRPr="00291194" w:rsidRDefault="00291194" w:rsidP="00517C4B">
      <w:pPr>
        <w:pStyle w:val="2"/>
        <w:rPr>
          <w:rFonts w:hint="eastAsia"/>
        </w:rPr>
      </w:pPr>
      <w:r>
        <w:t>Document Revision History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851"/>
        <w:gridCol w:w="718"/>
      </w:tblGrid>
      <w:tr w:rsidR="00517C4B" w:rsidTr="007D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517C4B" w:rsidRDefault="00517C4B" w:rsidP="007D5196">
            <w:pPr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6095" w:type="dxa"/>
          </w:tcPr>
          <w:p w:rsidR="00517C4B" w:rsidRDefault="00517C4B" w:rsidP="007D5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51" w:type="dxa"/>
          </w:tcPr>
          <w:p w:rsidR="00517C4B" w:rsidRDefault="00517C4B" w:rsidP="007D5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57" w:type="dxa"/>
          </w:tcPr>
          <w:p w:rsidR="00517C4B" w:rsidRDefault="00517C4B" w:rsidP="007D5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</w:tr>
      <w:tr w:rsidR="00517C4B" w:rsidTr="007D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7D5196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018/05/06</w:t>
            </w:r>
          </w:p>
        </w:tc>
        <w:tc>
          <w:tcPr>
            <w:tcW w:w="6095" w:type="dxa"/>
          </w:tcPr>
          <w:p w:rsidR="00517C4B" w:rsidRDefault="00517C4B" w:rsidP="007D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851" w:type="dxa"/>
          </w:tcPr>
          <w:p w:rsidR="00517C4B" w:rsidRDefault="00517C4B" w:rsidP="007D5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7D5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517C4B" w:rsidTr="007D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7D5196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018/05/07</w:t>
            </w:r>
          </w:p>
        </w:tc>
        <w:tc>
          <w:tcPr>
            <w:tcW w:w="6095" w:type="dxa"/>
          </w:tcPr>
          <w:p w:rsidR="00517C4B" w:rsidRDefault="00517C4B" w:rsidP="007D5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문서 형식 수정</w:t>
            </w:r>
          </w:p>
        </w:tc>
        <w:tc>
          <w:tcPr>
            <w:tcW w:w="851" w:type="dxa"/>
          </w:tcPr>
          <w:p w:rsidR="00517C4B" w:rsidRDefault="00517C4B" w:rsidP="007D5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7D5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V0.15</w:t>
            </w:r>
          </w:p>
        </w:tc>
      </w:tr>
      <w:tr w:rsidR="00517C4B" w:rsidTr="007D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7D5196">
            <w:pPr>
              <w:jc w:val="center"/>
            </w:pPr>
          </w:p>
        </w:tc>
        <w:tc>
          <w:tcPr>
            <w:tcW w:w="6095" w:type="dxa"/>
          </w:tcPr>
          <w:p w:rsidR="00517C4B" w:rsidRDefault="00517C4B" w:rsidP="007D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517C4B" w:rsidRDefault="00517C4B" w:rsidP="007D5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517C4B" w:rsidRDefault="00517C4B" w:rsidP="007D5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7C4B" w:rsidTr="007D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7D5196">
            <w:pPr>
              <w:jc w:val="center"/>
            </w:pPr>
          </w:p>
        </w:tc>
        <w:tc>
          <w:tcPr>
            <w:tcW w:w="6095" w:type="dxa"/>
          </w:tcPr>
          <w:p w:rsidR="00517C4B" w:rsidRDefault="00517C4B" w:rsidP="007D5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517C4B" w:rsidRDefault="00517C4B" w:rsidP="007D5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517C4B" w:rsidRDefault="00517C4B" w:rsidP="007D5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7C4B" w:rsidTr="007D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7D5196">
            <w:pPr>
              <w:jc w:val="center"/>
            </w:pPr>
          </w:p>
        </w:tc>
        <w:tc>
          <w:tcPr>
            <w:tcW w:w="6095" w:type="dxa"/>
          </w:tcPr>
          <w:p w:rsidR="00517C4B" w:rsidRDefault="00517C4B" w:rsidP="007D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517C4B" w:rsidRDefault="00517C4B" w:rsidP="007D5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517C4B" w:rsidRDefault="00517C4B" w:rsidP="007D5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7C4B" w:rsidTr="007D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7D5196">
            <w:pPr>
              <w:jc w:val="center"/>
            </w:pPr>
          </w:p>
        </w:tc>
        <w:tc>
          <w:tcPr>
            <w:tcW w:w="6095" w:type="dxa"/>
          </w:tcPr>
          <w:p w:rsidR="00517C4B" w:rsidRDefault="00517C4B" w:rsidP="007D5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517C4B" w:rsidRDefault="00517C4B" w:rsidP="007D5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517C4B" w:rsidRDefault="00517C4B" w:rsidP="007D5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7C4B" w:rsidTr="007D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7D5196">
            <w:pPr>
              <w:jc w:val="center"/>
            </w:pPr>
          </w:p>
        </w:tc>
        <w:tc>
          <w:tcPr>
            <w:tcW w:w="6095" w:type="dxa"/>
          </w:tcPr>
          <w:p w:rsidR="00517C4B" w:rsidRDefault="00517C4B" w:rsidP="007D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517C4B" w:rsidRDefault="00517C4B" w:rsidP="007D5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517C4B" w:rsidRDefault="00517C4B" w:rsidP="007D5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3683C" w:rsidRPr="005924ED" w:rsidRDefault="0083683C" w:rsidP="00517C4B">
      <w:pPr>
        <w:rPr>
          <w:rFonts w:hint="eastAsia"/>
        </w:rPr>
      </w:pPr>
    </w:p>
    <w:sectPr w:rsidR="0083683C" w:rsidRPr="005924ED">
      <w:footerReference w:type="default" r:id="rId1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38D" w:rsidRDefault="0069538D">
      <w:pPr>
        <w:spacing w:after="0" w:line="240" w:lineRule="auto"/>
      </w:pPr>
      <w:r>
        <w:separator/>
      </w:r>
    </w:p>
  </w:endnote>
  <w:endnote w:type="continuationSeparator" w:id="0">
    <w:p w:rsidR="0069538D" w:rsidRDefault="0069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C09" w:rsidRPr="00DC4D6F" w:rsidRDefault="001D2C09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WinMerge – Team7</w:t>
        </w:r>
      </w:sdtContent>
    </w:sdt>
    <w:r w:rsidRPr="00DC4D6F">
      <w:rPr>
        <w:lang w:val="ko-KR"/>
      </w:rPr>
      <w:t xml:space="preserve"> - </w:t>
    </w:r>
    <w:sdt>
      <w:sdtPr>
        <w:alias w:val="날짜"/>
        <w:tag w:val=""/>
        <w:id w:val="-699473681"/>
        <w:placeholder>
          <w:docPart w:val="3CF1DB90F4754C3EA04A9716F36E0BA9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yyyy년 M월"/>
          <w:lid w:val="ko-KR"/>
          <w:storeMappedDataAs w:val="dateTime"/>
          <w:calendar w:val="gregorian"/>
        </w:date>
      </w:sdtPr>
      <w:sdtContent>
        <w:r w:rsidRPr="00DC4D6F">
          <w:rPr>
            <w:lang w:val="ko-KR"/>
          </w:rPr>
          <w:t>[날짜 선택]</w:t>
        </w:r>
      </w:sdtContent>
    </w:sdt>
    <w:r w:rsidRPr="00DC4D6F">
      <w:ptab w:relativeTo="margin" w:alignment="right" w:leader="none"/>
    </w:r>
    <w:r w:rsidRPr="00DC4D6F">
      <w:fldChar w:fldCharType="begin"/>
    </w:r>
    <w:r w:rsidRPr="00DC4D6F">
      <w:instrText>PAGE   \* MERGEFORMAT</w:instrText>
    </w:r>
    <w:r w:rsidRPr="00DC4D6F">
      <w:fldChar w:fldCharType="separate"/>
    </w:r>
    <w:r w:rsidRPr="00334257">
      <w:rPr>
        <w:noProof/>
        <w:lang w:val="ko-KR"/>
      </w:rPr>
      <w:t>10</w:t>
    </w:r>
    <w:r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38D" w:rsidRDefault="0069538D">
      <w:pPr>
        <w:spacing w:after="0" w:line="240" w:lineRule="auto"/>
      </w:pPr>
      <w:r>
        <w:separator/>
      </w:r>
    </w:p>
  </w:footnote>
  <w:footnote w:type="continuationSeparator" w:id="0">
    <w:p w:rsidR="0069538D" w:rsidRDefault="00695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B44"/>
    <w:multiLevelType w:val="hybridMultilevel"/>
    <w:tmpl w:val="0FAA3EC2"/>
    <w:lvl w:ilvl="0" w:tplc="B1A6E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43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70" w:hanging="400"/>
      </w:pPr>
    </w:lvl>
    <w:lvl w:ilvl="2" w:tplc="0409001B" w:tentative="1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9B"/>
    <w:rsid w:val="000A40DE"/>
    <w:rsid w:val="000B3251"/>
    <w:rsid w:val="000D7ADD"/>
    <w:rsid w:val="0018512E"/>
    <w:rsid w:val="001D2C09"/>
    <w:rsid w:val="00291194"/>
    <w:rsid w:val="0030202C"/>
    <w:rsid w:val="00334257"/>
    <w:rsid w:val="0038466A"/>
    <w:rsid w:val="00454271"/>
    <w:rsid w:val="00472F66"/>
    <w:rsid w:val="00501AE5"/>
    <w:rsid w:val="00517C4B"/>
    <w:rsid w:val="00584F22"/>
    <w:rsid w:val="005924ED"/>
    <w:rsid w:val="00604909"/>
    <w:rsid w:val="00686284"/>
    <w:rsid w:val="0069538D"/>
    <w:rsid w:val="006A0A9B"/>
    <w:rsid w:val="006F5092"/>
    <w:rsid w:val="0074315A"/>
    <w:rsid w:val="007607CE"/>
    <w:rsid w:val="00777AEB"/>
    <w:rsid w:val="0083683C"/>
    <w:rsid w:val="008852FD"/>
    <w:rsid w:val="009174FB"/>
    <w:rsid w:val="00933397"/>
    <w:rsid w:val="009D6F39"/>
    <w:rsid w:val="00A32A54"/>
    <w:rsid w:val="00A41F6B"/>
    <w:rsid w:val="00AB42A0"/>
    <w:rsid w:val="00B92750"/>
    <w:rsid w:val="00DB0C56"/>
    <w:rsid w:val="00DC4D6F"/>
    <w:rsid w:val="00DD73DC"/>
    <w:rsid w:val="00E069AD"/>
    <w:rsid w:val="00E8097F"/>
    <w:rsid w:val="00EB76E3"/>
    <w:rsid w:val="00F67D26"/>
    <w:rsid w:val="00F877F8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FD912C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235BF5544F4DD4973E8289679C38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D592883-E08F-45FA-A4F5-7A39CDA87B78}"/>
      </w:docPartPr>
      <w:docPartBody>
        <w:p w:rsidR="00000000" w:rsidRDefault="00003680">
          <w:pPr>
            <w:pStyle w:val="1A235BF5544F4DD4973E8289679C380B"/>
          </w:pPr>
          <w:r w:rsidRPr="00DD73DC">
            <w:rPr>
              <w:lang w:val="ko-KR"/>
            </w:rPr>
            <w:t>[</w:t>
          </w:r>
          <w:r w:rsidRPr="00DD73DC">
            <w:rPr>
              <w:lang w:val="ko-KR"/>
            </w:rPr>
            <w:t>주소</w:t>
          </w:r>
          <w:r w:rsidRPr="00DD73DC">
            <w:rPr>
              <w:lang w:val="ko-KR"/>
            </w:rPr>
            <w:t>]</w:t>
          </w:r>
          <w:r w:rsidRPr="00DD73DC">
            <w:br/>
          </w:r>
          <w:r w:rsidRPr="00DD73DC">
            <w:rPr>
              <w:lang w:val="ko-KR"/>
            </w:rPr>
            <w:t>[</w:t>
          </w:r>
          <w:r w:rsidRPr="00DD73DC">
            <w:rPr>
              <w:lang w:val="ko-KR"/>
            </w:rPr>
            <w:t>우편</w:t>
          </w:r>
          <w:r w:rsidRPr="00DD73DC">
            <w:rPr>
              <w:lang w:val="ko-KR"/>
            </w:rPr>
            <w:t xml:space="preserve"> </w:t>
          </w:r>
          <w:r w:rsidRPr="00DD73DC">
            <w:rPr>
              <w:lang w:val="ko-KR"/>
            </w:rPr>
            <w:t>번호</w:t>
          </w:r>
          <w:r w:rsidRPr="00DD73DC">
            <w:rPr>
              <w:lang w:val="ko-KR"/>
            </w:rPr>
            <w:t>]</w:t>
          </w:r>
        </w:p>
      </w:docPartBody>
    </w:docPart>
    <w:docPart>
      <w:docPartPr>
        <w:name w:val="C025E3FAD9BF4BC093F5E850C7626DF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AF99D0-8929-4670-92F4-12B9DBD6702B}"/>
      </w:docPartPr>
      <w:docPartBody>
        <w:p w:rsidR="00000000" w:rsidRDefault="00003680">
          <w:pPr>
            <w:pStyle w:val="C025E3FAD9BF4BC093F5E850C7626DF4"/>
          </w:pPr>
          <w:r w:rsidRPr="00DD73DC">
            <w:rPr>
              <w:lang w:val="ko-KR"/>
            </w:rPr>
            <w:t>[</w:t>
          </w:r>
          <w:r w:rsidRPr="00DD73DC">
            <w:rPr>
              <w:lang w:val="ko-KR"/>
            </w:rPr>
            <w:t>전자</w:t>
          </w:r>
          <w:r w:rsidRPr="00DD73DC">
            <w:rPr>
              <w:lang w:val="ko-KR"/>
            </w:rPr>
            <w:t xml:space="preserve"> </w:t>
          </w:r>
          <w:r w:rsidRPr="00DD73DC">
            <w:rPr>
              <w:lang w:val="ko-KR"/>
            </w:rPr>
            <w:t>메일</w:t>
          </w:r>
          <w:r w:rsidRPr="00DD73DC">
            <w:rPr>
              <w:lang w:val="ko-KR"/>
            </w:rPr>
            <w:t>]</w:t>
          </w:r>
        </w:p>
      </w:docPartBody>
    </w:docPart>
    <w:docPart>
      <w:docPartPr>
        <w:name w:val="9368A0E7B8454F74954CB392DB73FF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E0F2719-64C4-49FD-8A53-B9E4D9426D44}"/>
      </w:docPartPr>
      <w:docPartBody>
        <w:p w:rsidR="00000000" w:rsidRDefault="00003680">
          <w:pPr>
            <w:pStyle w:val="9368A0E7B8454F74954CB392DB73FF17"/>
          </w:pPr>
          <w:r w:rsidRPr="00DD73DC">
            <w:rPr>
              <w:lang w:val="ko-KR"/>
            </w:rPr>
            <w:t>[</w:t>
          </w:r>
          <w:r w:rsidRPr="00DD73DC">
            <w:rPr>
              <w:lang w:val="ko-KR"/>
            </w:rPr>
            <w:t>웹</w:t>
          </w:r>
          <w:r w:rsidRPr="00DD73DC">
            <w:rPr>
              <w:lang w:val="ko-KR"/>
            </w:rPr>
            <w:t xml:space="preserve"> </w:t>
          </w:r>
          <w:r w:rsidRPr="00DD73DC">
            <w:rPr>
              <w:lang w:val="ko-KR"/>
            </w:rPr>
            <w:t>주소</w:t>
          </w:r>
          <w:r w:rsidRPr="00DD73DC">
            <w:rPr>
              <w:lang w:val="ko-KR"/>
            </w:rPr>
            <w:t>]</w:t>
          </w:r>
        </w:p>
      </w:docPartBody>
    </w:docPart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000000" w:rsidRDefault="00003680">
          <w:pPr>
            <w:pStyle w:val="EE37F1B015C54D23B465FD1B5E7698E5"/>
          </w:pPr>
          <w:r w:rsidRPr="00DC4D6F">
            <w:rPr>
              <w:lang w:val="ko-KR"/>
            </w:rPr>
            <w:t>[</w:t>
          </w:r>
          <w:r w:rsidRPr="00DC4D6F">
            <w:rPr>
              <w:lang w:val="ko-KR"/>
            </w:rPr>
            <w:t>사업</w:t>
          </w:r>
          <w:r w:rsidRPr="00DC4D6F">
            <w:rPr>
              <w:lang w:val="ko-KR"/>
            </w:rPr>
            <w:t xml:space="preserve"> </w:t>
          </w:r>
          <w:r w:rsidRPr="00DC4D6F">
            <w:rPr>
              <w:lang w:val="ko-KR"/>
            </w:rPr>
            <w:t>계획서</w:t>
          </w:r>
          <w:r w:rsidRPr="00DC4D6F">
            <w:rPr>
              <w:lang w:val="ko-KR"/>
            </w:rPr>
            <w:t xml:space="preserve"> </w:t>
          </w:r>
          <w:r w:rsidRPr="00DC4D6F">
            <w:rPr>
              <w:lang w:val="ko-KR"/>
            </w:rPr>
            <w:t>제목</w:t>
          </w:r>
          <w:r w:rsidRPr="00DC4D6F">
            <w:rPr>
              <w:lang w:val="ko-KR"/>
            </w:rPr>
            <w:t>]</w:t>
          </w:r>
        </w:p>
      </w:docPartBody>
    </w:docPart>
    <w:docPart>
      <w:docPartPr>
        <w:name w:val="3CF1DB90F4754C3EA04A9716F36E0B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DBA064-3980-4C06-86BA-DA9DE67D1D58}"/>
      </w:docPartPr>
      <w:docPartBody>
        <w:p w:rsidR="00000000" w:rsidRDefault="00003680">
          <w:pPr>
            <w:pStyle w:val="3CF1DB90F4754C3EA04A9716F36E0BA9"/>
          </w:pPr>
          <w:r w:rsidRPr="00DC4D6F">
            <w:rPr>
              <w:lang w:val="ko-KR"/>
            </w:rPr>
            <w:t>[</w:t>
          </w:r>
          <w:r w:rsidRPr="00DC4D6F">
            <w:rPr>
              <w:lang w:val="ko-KR"/>
            </w:rPr>
            <w:t>날짜</w:t>
          </w:r>
          <w:r w:rsidRPr="00DC4D6F">
            <w:rPr>
              <w:lang w:val="ko-KR"/>
            </w:rPr>
            <w:t xml:space="preserve"> </w:t>
          </w:r>
          <w:r w:rsidRPr="00DC4D6F">
            <w:rPr>
              <w:lang w:val="ko-KR"/>
            </w:rPr>
            <w:t>선택</w:t>
          </w:r>
          <w:r w:rsidRPr="00DC4D6F">
            <w:rPr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80"/>
    <w:rsid w:val="000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EE8F67CA-AA67-47E9-AE13-A38660A3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60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WinMerge –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WinMerge – Team7</dc:title>
  <dc:subject>Software Requirements Specification</dc:subject>
  <dc:creator>Sang Heon Kim</dc:creator>
  <cp:keywords/>
  <dc:description/>
  <cp:lastModifiedBy>김상헌</cp:lastModifiedBy>
  <cp:revision>6</cp:revision>
  <dcterms:created xsi:type="dcterms:W3CDTF">2018-05-07T06:52:00Z</dcterms:created>
  <dcterms:modified xsi:type="dcterms:W3CDTF">2018-05-07T07:59:00Z</dcterms:modified>
  <cp:contentStatus>김상헌, 이동현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