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1BA" w:rsidRPr="00C5786F" w:rsidRDefault="001877F5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1877F5" w:rsidRPr="00C5786F" w:rsidRDefault="00B770F6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877F5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1877F5" w:rsidRPr="001877F5" w:rsidRDefault="00B770F6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877F5" w:rsidRPr="001877F5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  <w:p w:rsidR="001877F5" w:rsidRPr="001877F5" w:rsidRDefault="001877F5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9F01BA" w:rsidRPr="00C5786F" w:rsidRDefault="001877F5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1877F5" w:rsidRPr="00C5786F" w:rsidRDefault="00B770F6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877F5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1877F5" w:rsidRPr="001877F5" w:rsidRDefault="00B770F6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877F5" w:rsidRPr="001877F5">
                                <w:rPr>
                                  <w:b/>
                                  <w:sz w:val="72"/>
                                  <w:szCs w:val="44"/>
                                </w:rPr>
                                <w:t>Software Requirements Specification</w:t>
                              </w:r>
                            </w:sdtContent>
                          </w:sdt>
                        </w:p>
                        <w:p w:rsidR="001877F5" w:rsidRPr="001877F5" w:rsidRDefault="001877F5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1E3503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1E3503" w:rsidRPr="00DD73DC" w:rsidRDefault="001E3503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1E3503" w:rsidRPr="00DD73DC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1E3503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1E3503" w:rsidRPr="00DD73DC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1E3503" w:rsidRPr="006A0A9B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1E3503" w:rsidRPr="00DD73DC" w:rsidRDefault="001E3503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1E3503" w:rsidRPr="00DD73DC" w:rsidRDefault="00B770F6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 w:rsidR="001E3503">
                                            <w:t xml:space="preserve"> </w:t>
                                          </w:r>
                                          <w:r w:rsidR="001E3503"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E3503" w:rsidRPr="00DD73DC" w:rsidRDefault="001E35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1E3503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1E3503" w:rsidRPr="00DD73DC" w:rsidRDefault="001E3503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1E3503" w:rsidRPr="00DD73DC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1E3503" w:rsidRDefault="001E3503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1E3503" w:rsidRPr="00DD73DC" w:rsidRDefault="001E3503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1E3503" w:rsidRPr="006A0A9B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1E3503" w:rsidRPr="00DD73DC" w:rsidRDefault="001E3503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1E3503" w:rsidRPr="00DD73DC" w:rsidRDefault="00B770F6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E3503"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 w:rsidR="001E3503">
                                      <w:t xml:space="preserve"> </w:t>
                                    </w:r>
                                    <w:r w:rsidR="001E3503"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E3503" w:rsidRPr="00DD73DC" w:rsidRDefault="001E3503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185E38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20"/>
              <w:szCs w:val="20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I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 xml:space="preserve">ntroduction </w:t>
            </w:r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t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>o the System</w:t>
            </w:r>
            <w:r w:rsidRPr="00185E38">
              <w:rPr>
                <w:noProof/>
                <w:webHidden/>
                <w:sz w:val="20"/>
                <w:szCs w:val="20"/>
              </w:rPr>
              <w:tab/>
            </w:r>
            <w:r w:rsidR="00A932C6" w:rsidRPr="00185E38">
              <w:rPr>
                <w:noProof/>
                <w:webHidden/>
                <w:sz w:val="20"/>
                <w:szCs w:val="20"/>
              </w:rPr>
              <w:t>1</w:t>
            </w:r>
          </w:hyperlink>
        </w:p>
        <w:p w:rsidR="0030202C" w:rsidRPr="00185E38" w:rsidRDefault="00B770F6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6" w:history="1">
            <w:r w:rsidR="00F877F8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efinition</w:t>
            </w:r>
          </w:hyperlink>
        </w:p>
        <w:p w:rsidR="0030202C" w:rsidRPr="00185E38" w:rsidRDefault="00B770F6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7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Target Platforms</w:t>
            </w:r>
          </w:hyperlink>
        </w:p>
        <w:p w:rsidR="0030202C" w:rsidRPr="00DD73DC" w:rsidRDefault="00B770F6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Development Platforms</w:t>
            </w:r>
          </w:hyperlink>
        </w:p>
        <w:p w:rsidR="0030202C" w:rsidRPr="00DD73DC" w:rsidRDefault="00B770F6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185E38">
              <w:rPr>
                <w:rStyle w:val="af"/>
                <w:noProof/>
                <w:sz w:val="28"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185E38" w:rsidRDefault="00B770F6" w:rsidP="006A0A9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0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</w:t>
            </w:r>
          </w:hyperlink>
          <w:r w:rsidR="006A0A9B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Diagram</w:t>
          </w:r>
        </w:p>
        <w:p w:rsidR="0030202C" w:rsidRPr="00185E38" w:rsidRDefault="00B770F6" w:rsidP="00A41F6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4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185E38">
            <w:rPr>
              <w:sz w:val="28"/>
            </w:rP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B770F6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 w:rsidRPr="00185E38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N</w:t>
            </w:r>
            <w:r w:rsidR="006A0A9B" w:rsidRPr="00185E38">
              <w:rPr>
                <w:rStyle w:val="af"/>
                <w:noProof/>
                <w:sz w:val="28"/>
                <w:szCs w:val="2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185E38" w:rsidRDefault="00B770F6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7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Q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uality Requirements</w:t>
            </w:r>
          </w:hyperlink>
        </w:p>
        <w:p w:rsidR="0030202C" w:rsidRPr="00185E38" w:rsidRDefault="00B770F6" w:rsidP="00933397">
          <w:pPr>
            <w:pStyle w:val="20"/>
            <w:rPr>
              <w:rStyle w:val="af"/>
              <w:noProof/>
              <w:color w:val="auto"/>
              <w:kern w:val="2"/>
              <w:sz w:val="20"/>
              <w:szCs w:val="20"/>
              <w:u w:val="none"/>
            </w:rPr>
          </w:pPr>
          <w:hyperlink w:anchor="_Toc349734338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C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onstraints</w:t>
            </w:r>
          </w:hyperlink>
        </w:p>
        <w:p w:rsidR="0038466A" w:rsidRPr="00DD73DC" w:rsidRDefault="00B770F6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185E38">
              <w:rPr>
                <w:sz w:val="28"/>
                <w:szCs w:val="28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Pr="00185E38" w:rsidRDefault="00B770F6" w:rsidP="0038466A">
          <w:pPr>
            <w:pStyle w:val="20"/>
            <w:rPr>
              <w:rStyle w:val="af"/>
              <w:noProof/>
              <w:sz w:val="20"/>
              <w:szCs w:val="20"/>
              <w:lang w:val="ko-KR"/>
            </w:rPr>
          </w:pPr>
          <w:hyperlink w:anchor="_Toc349734337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P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roject Glossary</w:t>
            </w:r>
          </w:hyperlink>
        </w:p>
        <w:p w:rsidR="00F877F8" w:rsidRPr="00185E38" w:rsidRDefault="00B770F6" w:rsidP="00F877F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Requirement Dependecy</w:t>
            </w:r>
          </w:hyperlink>
          <w:r w:rsidR="00F877F8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Traceability</w:t>
          </w:r>
          <w:r w:rsidR="00A945A5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Table</w:t>
          </w:r>
        </w:p>
        <w:p w:rsidR="0038466A" w:rsidRPr="00185E38" w:rsidRDefault="00B770F6" w:rsidP="0038466A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>Introduction to the Syste</w:t>
      </w:r>
      <w:r>
        <w:rPr>
          <w:lang w:val="ko-KR"/>
        </w:rPr>
        <w:t>m</w:t>
      </w:r>
    </w:p>
    <w:p w:rsidR="0083683C" w:rsidRPr="00EB76E3" w:rsidRDefault="00EB76E3">
      <w:pPr>
        <w:pStyle w:val="2"/>
      </w:pPr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비슷한 프로그램의 사용 예시(</w:t>
      </w:r>
      <w:r>
        <w:t>WinMerge)</w:t>
      </w:r>
    </w:p>
    <w:p w:rsidR="0083683C" w:rsidRPr="005924ED" w:rsidRDefault="00EB76E3">
      <w:pPr>
        <w:pStyle w:val="2"/>
      </w:pPr>
      <w:r>
        <w:rPr>
          <w:rFonts w:hint="eastAsia"/>
          <w:lang w:val="ko-KR"/>
        </w:rPr>
        <w:t>T</w:t>
      </w:r>
      <w:r>
        <w:rPr>
          <w:lang w:val="ko-KR"/>
        </w:rPr>
        <w:t>arget Platforms</w:t>
      </w:r>
    </w:p>
    <w:p w:rsidR="0083683C" w:rsidRPr="000A40DE" w:rsidRDefault="00EB76E3">
      <w:pPr>
        <w:rPr>
          <w:sz w:val="16"/>
        </w:rPr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83683C" w:rsidRDefault="00DB0C56">
      <w:pPr>
        <w:pStyle w:val="2"/>
        <w:rPr>
          <w:lang w:val="ko-KR"/>
        </w:rPr>
      </w:pPr>
      <w:r>
        <w:rPr>
          <w:rFonts w:hint="eastAsia"/>
          <w:lang w:val="ko-KR"/>
        </w:rPr>
        <w:t>D</w:t>
      </w:r>
      <w:r>
        <w:rPr>
          <w:lang w:val="ko-KR"/>
        </w:rPr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990F1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lastRenderedPageBreak/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>
              <w:rPr>
                <w:rFonts w:eastAsia="맑은 고딕" w:cs="맑은 고딕"/>
                <w:sz w:val="22"/>
              </w:rPr>
              <w:t>Unit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 Event Flow</w:t>
      </w:r>
    </w:p>
    <w:p w:rsidR="0083683C" w:rsidRPr="005924ED" w:rsidRDefault="00584F22">
      <w:pPr>
        <w:pStyle w:val="2"/>
      </w:pPr>
      <w:r>
        <w:rPr>
          <w:rFonts w:hint="eastAsia"/>
          <w:lang w:val="ko-KR"/>
        </w:rPr>
        <w:t>U</w:t>
      </w:r>
      <w:r>
        <w:rPr>
          <w:lang w:val="ko-KR"/>
        </w:rPr>
        <w:t>seCase Diagram</w:t>
      </w:r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r w:rsidRPr="00C5786F">
        <w:rPr>
          <w:rFonts w:hint="eastAsia"/>
        </w:rPr>
        <w:t>U</w:t>
      </w:r>
      <w:r w:rsidRPr="00C5786F">
        <w:t>seCase Description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C1 :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UC2 :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UC3 :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UC4 :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UC5 : Copy</w:t>
      </w:r>
    </w:p>
    <w:p w:rsidR="004E2337" w:rsidRDefault="004E2337" w:rsidP="004E2337">
      <w:pPr>
        <w:ind w:firstLine="430"/>
        <w:rPr>
          <w:rFonts w:asciiTheme="minorHAnsi" w:eastAsia="바탕" w:hAnsiTheme="minorHAnsi"/>
          <w:b/>
        </w:rPr>
      </w:pPr>
    </w:p>
    <w:p w:rsidR="009F7BAC" w:rsidRDefault="009F7BAC" w:rsidP="004E2337">
      <w:pPr>
        <w:ind w:firstLine="430"/>
        <w:rPr>
          <w:rFonts w:asciiTheme="minorHAnsi" w:eastAsia="바탕" w:hAnsiTheme="minorHAnsi"/>
          <w:b/>
        </w:rPr>
      </w:pPr>
    </w:p>
    <w:p w:rsidR="009F7BAC" w:rsidRDefault="009F7BAC" w:rsidP="004E2337">
      <w:pPr>
        <w:ind w:firstLine="430"/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UC1 Flow of Events for the </w:t>
      </w:r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text fi</w:t>
      </w:r>
      <w:r>
        <w:rPr>
          <w:rFonts w:eastAsia="바탕"/>
        </w:rPr>
        <w:t>eld</w:t>
      </w:r>
      <w:r>
        <w:rPr>
          <w:rFonts w:eastAsia="바탕" w:hint="eastAsia"/>
        </w:rPr>
        <w:t>중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하나라도</w:t>
      </w:r>
      <w:r>
        <w:rPr>
          <w:rFonts w:eastAsia="바탕" w:hint="eastAsia"/>
        </w:rPr>
        <w:t xml:space="preserve">  load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되었다면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modified </w:t>
      </w:r>
      <w:r>
        <w:rPr>
          <w:rFonts w:eastAsia="바탕" w:hint="eastAsia"/>
        </w:rPr>
        <w:t>상태가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된다</w:t>
      </w:r>
      <w:r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 w:rsidRPr="00AB5133">
        <w:rPr>
          <w:rFonts w:eastAsia="바탕"/>
        </w:rPr>
        <w:t>Subflows :</w:t>
      </w:r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 xml:space="preserve">[S1] :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즉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Modified </w:t>
      </w:r>
      <w:r>
        <w:rPr>
          <w:rFonts w:eastAsia="바탕" w:hint="eastAsia"/>
        </w:rPr>
        <w:t>상태일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기존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대하여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Save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먼저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진행할지</w:t>
      </w:r>
      <w:r w:rsidRPr="00AB5133">
        <w:rPr>
          <w:rFonts w:eastAsia="바탕" w:hint="eastAsia"/>
        </w:rPr>
        <w:t>[</w:t>
      </w:r>
      <w:r w:rsidRPr="00AB5133">
        <w:rPr>
          <w:rFonts w:eastAsia="바탕"/>
        </w:rPr>
        <w:t>UC3]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여부를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MIME</w:t>
      </w:r>
      <w:r>
        <w:rPr>
          <w:rFonts w:eastAsia="바탕" w:hint="eastAsia"/>
        </w:rPr>
        <w:t>타입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타입에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MIME</w:t>
      </w:r>
      <w:r>
        <w:rPr>
          <w:rFonts w:eastAsia="바탕" w:hint="eastAsia"/>
        </w:rPr>
        <w:t>타입의</w:t>
      </w:r>
      <w:r>
        <w:rPr>
          <w:rFonts w:eastAsia="바탕" w:hint="eastAsia"/>
        </w:rPr>
        <w:t xml:space="preserve"> text</w:t>
      </w:r>
      <w:r>
        <w:rPr>
          <w:rFonts w:eastAsia="바탕" w:hint="eastAsia"/>
        </w:rPr>
        <w:t>타입으로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없다는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보여준다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 w:rsidRPr="00D55D02">
        <w:rPr>
          <w:rFonts w:eastAsia="바탕"/>
        </w:rPr>
        <w:t>Preconditions :</w:t>
      </w:r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지정된다</w:t>
      </w:r>
      <w:r>
        <w:rPr>
          <w:rFonts w:eastAsia="바탕" w:hint="eastAsia"/>
        </w:rPr>
        <w:t>.</w:t>
      </w:r>
      <w:r>
        <w:rPr>
          <w:rFonts w:eastAsia="바탕"/>
        </w:rPr>
        <w:t>[S1]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[S1] :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처리되어있는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UC3 Flow of Events for the </w:t>
      </w:r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lastRenderedPageBreak/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>Main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</w:t>
      </w:r>
      <w:r>
        <w:rPr>
          <w:rFonts w:eastAsia="바탕" w:hint="eastAsia"/>
        </w:rPr>
        <w:t xml:space="preserve">S1] : </w:t>
      </w:r>
      <w:r>
        <w:rPr>
          <w:rFonts w:eastAsia="바탕" w:hint="eastAsia"/>
        </w:rPr>
        <w:t>기존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싶다면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설정들</w:t>
      </w:r>
      <w:r>
        <w:rPr>
          <w:rFonts w:eastAsia="바탕" w:hint="eastAsia"/>
        </w:rPr>
        <w:t>(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파일명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등</w:t>
      </w:r>
      <w:r>
        <w:rPr>
          <w:rFonts w:eastAsia="바탕" w:hint="eastAsia"/>
        </w:rPr>
        <w:t>)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원래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[E1]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: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달라는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띄워준다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지난번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Compare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번도</w:t>
      </w:r>
      <w:r>
        <w:rPr>
          <w:rFonts w:eastAsia="바탕" w:hint="eastAsia"/>
        </w:rPr>
        <w:t xml:space="preserve"> 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적이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초기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Flows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옅은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UC5 Flow of Events for the </w:t>
      </w:r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 w:rsidRPr="00D55D02">
        <w:rPr>
          <w:rFonts w:eastAsia="바탕"/>
        </w:rPr>
        <w:t xml:space="preserve">Preconditions :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lastRenderedPageBreak/>
        <w:t xml:space="preserve">Main Flows : </w:t>
      </w:r>
    </w:p>
    <w:p w:rsidR="004E2337" w:rsidRPr="008372A5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[</w:t>
      </w:r>
      <w:r>
        <w:rPr>
          <w:rFonts w:eastAsia="바탕"/>
        </w:rPr>
        <w:t xml:space="preserve">E1 - </w:t>
      </w:r>
      <w:r>
        <w:rPr>
          <w:rFonts w:eastAsia="바탕" w:hint="eastAsia"/>
        </w:rPr>
        <w:t>E2]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것이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아니라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복사되고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복사된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t>Subflows :</w:t>
      </w:r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>Alternative Flows :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[E1] :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이루어지지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마찬가지로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의미한다</w:t>
      </w:r>
      <w:r>
        <w:rPr>
          <w:rFonts w:eastAsia="바탕" w:hint="eastAsia"/>
        </w:rPr>
        <w:t>.</w:t>
      </w:r>
    </w:p>
    <w:p w:rsidR="00D55D02" w:rsidRP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 xml:space="preserve">[E2] :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않다면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아무런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않는다</w:t>
      </w:r>
      <w:r>
        <w:rPr>
          <w:rFonts w:eastAsia="바탕" w:hint="eastAsia"/>
        </w:rPr>
        <w:t>.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4E2337" w:rsidP="004E2337">
      <w:pPr>
        <w:jc w:val="center"/>
      </w:pPr>
      <w:r>
        <w:rPr>
          <w:noProof/>
        </w:rPr>
        <w:drawing>
          <wp:inline distT="0" distB="0" distL="0" distR="0">
            <wp:extent cx="3200400" cy="6324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20180514_20123100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0.01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Origin :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>riority :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IME</w:t>
      </w:r>
      <w:r>
        <w:rPr>
          <w:rFonts w:eastAsia="바탕" w:hint="eastAsia"/>
        </w:rPr>
        <w:t>타입이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파일인것에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3176A2">
        <w:rPr>
          <w:rFonts w:eastAsia="바탕"/>
        </w:rPr>
        <w:t>NICODE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Origin :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>riority :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field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Origin :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P</w:t>
      </w:r>
      <w:r>
        <w:rPr>
          <w:rFonts w:eastAsia="바탕"/>
        </w:rPr>
        <w:t xml:space="preserve">riority :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>Implementation Completed Data: NOT YET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r w:rsidR="003176A2">
        <w:t>EasyMock</w:t>
      </w:r>
      <w:r w:rsidR="003176A2">
        <w:rPr>
          <w:rFonts w:hint="eastAsia"/>
        </w:rPr>
        <w:t>를 이용한다.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>roject Glossary</w:t>
      </w:r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 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r>
              <w:rPr>
                <w:lang w:val="ko-KR"/>
              </w:rPr>
              <w:t>Text field</w:t>
            </w:r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 Framework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r w:rsidR="00382937">
              <w:t>EasyMock</w:t>
            </w:r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IME</w:t>
            </w:r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영어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: Multipurpose Internet Mail Extensions)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전자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우편을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위한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인터넷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표준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포맷이다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382937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Pr="00382937" w:rsidRDefault="00382937">
            <w:pPr>
              <w:rPr>
                <w:b w:val="0"/>
                <w:color w:val="000000" w:themeColor="text1"/>
                <w:lang w:val="ko-KR"/>
              </w:rPr>
            </w:pPr>
            <w:r w:rsidRPr="00382937">
              <w:rPr>
                <w:rFonts w:hint="eastAsia"/>
                <w:b w:val="0"/>
                <w:color w:val="000000" w:themeColor="text1"/>
                <w:lang w:val="ko-KR"/>
              </w:rPr>
              <w:t>U</w:t>
            </w:r>
            <w:r w:rsidRPr="00382937">
              <w:rPr>
                <w:b w:val="0"/>
                <w:color w:val="000000" w:themeColor="text1"/>
                <w:lang w:val="ko-KR"/>
              </w:rPr>
              <w:t>nicode</w:t>
            </w:r>
          </w:p>
        </w:tc>
        <w:tc>
          <w:tcPr>
            <w:tcW w:w="5790" w:type="dxa"/>
          </w:tcPr>
          <w:p w:rsidR="00382937" w:rsidRPr="00382937" w:rsidRDefault="00382937">
            <w:pPr>
              <w:tabs>
                <w:tab w:val="decimal" w:pos="1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전 세계의 모든 문자를</w:t>
            </w:r>
            <w:r w:rsidRPr="00382937">
              <w:rPr>
                <w:rFonts w:cs="Arial" w:hint="eastAsia"/>
                <w:b w:val="0"/>
                <w:color w:val="000000" w:themeColor="text1"/>
                <w:sz w:val="20"/>
                <w:shd w:val="clear" w:color="auto" w:fill="FFFFFF"/>
              </w:rPr>
              <w:t xml:space="preserve"> 컴퓨터</w:t>
            </w: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에서 일관되게 표현하고 다룰 수 있도록 설계된 산업 </w:t>
            </w:r>
            <w:r w:rsidRPr="00382937">
              <w:rPr>
                <w:rFonts w:hint="eastAsia"/>
                <w:b w:val="0"/>
                <w:color w:val="000000" w:themeColor="text1"/>
                <w:sz w:val="20"/>
              </w:rPr>
              <w:t>표준</w:t>
            </w:r>
            <w:r w:rsidRPr="00382937">
              <w:rPr>
                <w:rFonts w:cs="Arial"/>
                <w:b w:val="0"/>
                <w:color w:val="000000" w:themeColor="text1"/>
                <w:sz w:val="20"/>
                <w:shd w:val="clear" w:color="auto" w:fill="FFFFFF"/>
              </w:rPr>
              <w:t>이며, 유니코드 협회(Unicode Consortium)가 제정한다</w:t>
            </w:r>
          </w:p>
        </w:tc>
      </w:tr>
    </w:tbl>
    <w:p w:rsidR="00382937" w:rsidRDefault="00382937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r w:rsidR="00710CB7">
              <w:rPr>
                <w:rFonts w:hint="eastAsia"/>
              </w:rPr>
              <w:t>G</w:t>
            </w:r>
            <w:r w:rsidR="00710CB7">
              <w:t xml:space="preserve">losaary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EA23B5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23B5" w:rsidRDefault="00EA23B5" w:rsidP="00B10EEC">
            <w:pPr>
              <w:jc w:val="center"/>
            </w:pPr>
            <w:r>
              <w:rPr>
                <w:rFonts w:hint="eastAsia"/>
              </w:rPr>
              <w:t>2018/05/17</w:t>
            </w:r>
          </w:p>
        </w:tc>
        <w:tc>
          <w:tcPr>
            <w:tcW w:w="6095" w:type="dxa"/>
          </w:tcPr>
          <w:p w:rsidR="00EA23B5" w:rsidRDefault="00A6229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제출 전 확인</w:t>
            </w:r>
          </w:p>
        </w:tc>
        <w:tc>
          <w:tcPr>
            <w:tcW w:w="851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김정민</w:t>
            </w:r>
          </w:p>
        </w:tc>
        <w:tc>
          <w:tcPr>
            <w:tcW w:w="657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0F6" w:rsidRDefault="00B770F6">
      <w:pPr>
        <w:spacing w:after="0" w:line="240" w:lineRule="auto"/>
      </w:pPr>
      <w:r>
        <w:separator/>
      </w:r>
    </w:p>
  </w:endnote>
  <w:endnote w:type="continuationSeparator" w:id="0">
    <w:p w:rsidR="00B770F6" w:rsidRDefault="00B7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072" w:rsidRPr="00DC4D6F" w:rsidRDefault="00B770F6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4072">
          <w:t>SimpleMerge Team7</w:t>
        </w:r>
      </w:sdtContent>
    </w:sdt>
    <w:r w:rsidR="00BA4072" w:rsidRPr="00DC4D6F">
      <w:rPr>
        <w:lang w:val="ko-KR"/>
      </w:rPr>
      <w:t xml:space="preserve"> </w:t>
    </w:r>
    <w:r w:rsidR="00BA4072" w:rsidRPr="00DC4D6F">
      <w:ptab w:relativeTo="margin" w:alignment="right" w:leader="none"/>
    </w:r>
    <w:r w:rsidR="00BA4072" w:rsidRPr="00DC4D6F">
      <w:fldChar w:fldCharType="begin"/>
    </w:r>
    <w:r w:rsidR="00BA4072" w:rsidRPr="00DC4D6F">
      <w:instrText>PAGE   \* MERGEFORMAT</w:instrText>
    </w:r>
    <w:r w:rsidR="00BA4072" w:rsidRPr="00DC4D6F">
      <w:fldChar w:fldCharType="separate"/>
    </w:r>
    <w:r w:rsidR="0021468B" w:rsidRPr="0021468B">
      <w:rPr>
        <w:noProof/>
        <w:lang w:val="ko-KR"/>
      </w:rPr>
      <w:t>1</w:t>
    </w:r>
    <w:r w:rsidR="00BA4072" w:rsidRPr="00DC4D6F">
      <w:rPr>
        <w:noProof/>
      </w:rPr>
      <w:fldChar w:fldCharType="end"/>
    </w:r>
  </w:p>
  <w:p w:rsidR="00465C25" w:rsidRDefault="00465C2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503" w:rsidRPr="00DC4D6F" w:rsidRDefault="00B770F6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7F5">
          <w:t>SimpleMerge Team7</w:t>
        </w:r>
      </w:sdtContent>
    </w:sdt>
    <w:r w:rsidR="001E3503" w:rsidRPr="00DC4D6F">
      <w:rPr>
        <w:lang w:val="ko-KR"/>
      </w:rPr>
      <w:t xml:space="preserve"> </w:t>
    </w:r>
    <w:r w:rsidR="001E3503" w:rsidRPr="00DC4D6F">
      <w:ptab w:relativeTo="margin" w:alignment="right" w:leader="none"/>
    </w:r>
    <w:r w:rsidR="001E3503" w:rsidRPr="00DC4D6F">
      <w:fldChar w:fldCharType="begin"/>
    </w:r>
    <w:r w:rsidR="001E3503" w:rsidRPr="00DC4D6F">
      <w:instrText>PAGE   \* MERGEFORMAT</w:instrText>
    </w:r>
    <w:r w:rsidR="001E3503" w:rsidRPr="00DC4D6F">
      <w:fldChar w:fldCharType="separate"/>
    </w:r>
    <w:r w:rsidR="00C5786F" w:rsidRPr="00C5786F">
      <w:rPr>
        <w:noProof/>
        <w:lang w:val="ko-KR"/>
      </w:rPr>
      <w:t>3</w:t>
    </w:r>
    <w:r w:rsidR="001E3503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0F6" w:rsidRDefault="00B770F6">
      <w:pPr>
        <w:spacing w:after="0" w:line="240" w:lineRule="auto"/>
      </w:pPr>
      <w:r>
        <w:separator/>
      </w:r>
    </w:p>
  </w:footnote>
  <w:footnote w:type="continuationSeparator" w:id="0">
    <w:p w:rsidR="00B770F6" w:rsidRDefault="00B77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9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1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2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8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1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3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5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4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18"/>
  </w:num>
  <w:num w:numId="10">
    <w:abstractNumId w:val="17"/>
  </w:num>
  <w:num w:numId="11">
    <w:abstractNumId w:val="25"/>
  </w:num>
  <w:num w:numId="12">
    <w:abstractNumId w:val="3"/>
  </w:num>
  <w:num w:numId="13">
    <w:abstractNumId w:val="8"/>
  </w:num>
  <w:num w:numId="14">
    <w:abstractNumId w:val="24"/>
  </w:num>
  <w:num w:numId="15">
    <w:abstractNumId w:val="6"/>
  </w:num>
  <w:num w:numId="16">
    <w:abstractNumId w:val="21"/>
  </w:num>
  <w:num w:numId="17">
    <w:abstractNumId w:val="14"/>
  </w:num>
  <w:num w:numId="18">
    <w:abstractNumId w:val="1"/>
  </w:num>
  <w:num w:numId="19">
    <w:abstractNumId w:val="13"/>
  </w:num>
  <w:num w:numId="20">
    <w:abstractNumId w:val="9"/>
  </w:num>
  <w:num w:numId="21">
    <w:abstractNumId w:val="0"/>
  </w:num>
  <w:num w:numId="22">
    <w:abstractNumId w:val="20"/>
  </w:num>
  <w:num w:numId="23">
    <w:abstractNumId w:val="12"/>
  </w:num>
  <w:num w:numId="24">
    <w:abstractNumId w:val="11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62745"/>
    <w:rsid w:val="000A40DE"/>
    <w:rsid w:val="000B3251"/>
    <w:rsid w:val="000C07BC"/>
    <w:rsid w:val="000D7ADD"/>
    <w:rsid w:val="00135909"/>
    <w:rsid w:val="0018512E"/>
    <w:rsid w:val="00185E38"/>
    <w:rsid w:val="001877F5"/>
    <w:rsid w:val="001B0E62"/>
    <w:rsid w:val="001D2C09"/>
    <w:rsid w:val="001E3503"/>
    <w:rsid w:val="0021468B"/>
    <w:rsid w:val="002709B3"/>
    <w:rsid w:val="00291194"/>
    <w:rsid w:val="002A64A1"/>
    <w:rsid w:val="002B3122"/>
    <w:rsid w:val="0030202C"/>
    <w:rsid w:val="003176A2"/>
    <w:rsid w:val="00334257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5C25"/>
    <w:rsid w:val="00472F66"/>
    <w:rsid w:val="004E0061"/>
    <w:rsid w:val="004E1C4B"/>
    <w:rsid w:val="004E2337"/>
    <w:rsid w:val="004E3988"/>
    <w:rsid w:val="00501650"/>
    <w:rsid w:val="00501AE5"/>
    <w:rsid w:val="00517C4B"/>
    <w:rsid w:val="00584F22"/>
    <w:rsid w:val="00590421"/>
    <w:rsid w:val="005919BD"/>
    <w:rsid w:val="005924ED"/>
    <w:rsid w:val="00604909"/>
    <w:rsid w:val="00670CBD"/>
    <w:rsid w:val="006842A9"/>
    <w:rsid w:val="00686284"/>
    <w:rsid w:val="0069538D"/>
    <w:rsid w:val="006A0A9B"/>
    <w:rsid w:val="006C0A05"/>
    <w:rsid w:val="006C3F4B"/>
    <w:rsid w:val="006F5092"/>
    <w:rsid w:val="00710CB7"/>
    <w:rsid w:val="00726CA3"/>
    <w:rsid w:val="0074315A"/>
    <w:rsid w:val="007607CE"/>
    <w:rsid w:val="00774C69"/>
    <w:rsid w:val="00777AEB"/>
    <w:rsid w:val="00794ED9"/>
    <w:rsid w:val="007C242E"/>
    <w:rsid w:val="007D748B"/>
    <w:rsid w:val="007E429F"/>
    <w:rsid w:val="00827653"/>
    <w:rsid w:val="0083683C"/>
    <w:rsid w:val="008372A5"/>
    <w:rsid w:val="0087107D"/>
    <w:rsid w:val="008852FD"/>
    <w:rsid w:val="009138FA"/>
    <w:rsid w:val="009174FB"/>
    <w:rsid w:val="00932A02"/>
    <w:rsid w:val="00933397"/>
    <w:rsid w:val="00941F16"/>
    <w:rsid w:val="00983FED"/>
    <w:rsid w:val="00990F12"/>
    <w:rsid w:val="009B4671"/>
    <w:rsid w:val="009D6F39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B10EEC"/>
    <w:rsid w:val="00B27302"/>
    <w:rsid w:val="00B57483"/>
    <w:rsid w:val="00B770F6"/>
    <w:rsid w:val="00B92750"/>
    <w:rsid w:val="00BA4072"/>
    <w:rsid w:val="00BF76A7"/>
    <w:rsid w:val="00BF7723"/>
    <w:rsid w:val="00C3497A"/>
    <w:rsid w:val="00C5786F"/>
    <w:rsid w:val="00CC089E"/>
    <w:rsid w:val="00CE6DC8"/>
    <w:rsid w:val="00CF1B22"/>
    <w:rsid w:val="00D4145F"/>
    <w:rsid w:val="00D554C9"/>
    <w:rsid w:val="00D55D02"/>
    <w:rsid w:val="00DB0C56"/>
    <w:rsid w:val="00DC4D6F"/>
    <w:rsid w:val="00DD73DC"/>
    <w:rsid w:val="00DF46C8"/>
    <w:rsid w:val="00E069AD"/>
    <w:rsid w:val="00E458F1"/>
    <w:rsid w:val="00E8097F"/>
    <w:rsid w:val="00EA23B5"/>
    <w:rsid w:val="00EB76E3"/>
    <w:rsid w:val="00F13209"/>
    <w:rsid w:val="00F6198E"/>
    <w:rsid w:val="00F67D26"/>
    <w:rsid w:val="00F87772"/>
    <w:rsid w:val="00F877F8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380730"/>
    <w:rsid w:val="00792191"/>
    <w:rsid w:val="007C332A"/>
    <w:rsid w:val="009650DB"/>
    <w:rsid w:val="009A559F"/>
    <w:rsid w:val="00B75BD8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72910-5371-4527-B480-0B6CD4EC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30</TotalTime>
  <Pages>12</Pages>
  <Words>924</Words>
  <Characters>5269</Characters>
  <Application>Microsoft Office Word</Application>
  <DocSecurity>0</DocSecurity>
  <Lines>43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–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Software Requirements Specification</dc:subject>
  <dc:creator>Sang Heon Kim</dc:creator>
  <cp:keywords/>
  <dc:description/>
  <cp:lastModifiedBy>kjm</cp:lastModifiedBy>
  <cp:revision>3</cp:revision>
  <dcterms:created xsi:type="dcterms:W3CDTF">2018-05-17T06:37:00Z</dcterms:created>
  <dcterms:modified xsi:type="dcterms:W3CDTF">2018-05-17T07:09:00Z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