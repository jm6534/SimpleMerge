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0E15BA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30202C" w:rsidRPr="005924ED">
                <w:rPr>
                  <w:noProof/>
                </w:rPr>
                <w:drawing>
                  <wp:inline distT="0" distB="0" distL="0" distR="0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8058150</wp:posOffset>
                    </wp:positionV>
                    <wp:extent cx="5943600" cy="621665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0E15BA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1E3503">
                                            <w:t xml:space="preserve"> </w:t>
                                          </w:r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34.5pt;width:468pt;height:48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0E15BA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1E3503">
                                      <w:t xml:space="preserve"> </w:t>
                                    </w:r>
                                    <w:r w:rsidR="001E3503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503" w:rsidRDefault="000E15BA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t>WinMerge – Team7</w:t>
                                    </w:r>
                                  </w:sdtContent>
                                </w:sdt>
                              </w:p>
                              <w:p w:rsidR="001E3503" w:rsidRDefault="000E15BA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E3503" w:rsidRDefault="001E350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t>WinMerge</w:t>
                              </w:r>
                              <w:proofErr w:type="spellEnd"/>
                              <w:r>
                                <w:t xml:space="preserve"> – Team7</w:t>
                              </w:r>
                            </w:sdtContent>
                          </w:sdt>
                        </w:p>
                        <w:p w:rsidR="001E3503" w:rsidRDefault="001E3503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Pr="00DD73DC">
              <w:rPr>
                <w:noProof/>
                <w:webHidden/>
                <w:sz w:val="18"/>
              </w:rPr>
              <w:fldChar w:fldCharType="begin"/>
            </w:r>
            <w:r w:rsidRPr="00DD73DC">
              <w:rPr>
                <w:noProof/>
                <w:webHidden/>
                <w:sz w:val="18"/>
              </w:rPr>
              <w:instrText xml:space="preserve"> PAGEREF _Toc349734314 \h </w:instrText>
            </w:r>
            <w:r w:rsidRPr="00DD73DC">
              <w:rPr>
                <w:noProof/>
                <w:webHidden/>
                <w:sz w:val="18"/>
              </w:rPr>
            </w:r>
            <w:r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0E15B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0E15BA" w:rsidP="006A0A9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0E15BA" w:rsidP="00A41F6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DD73DC" w:rsidRDefault="006A0A9B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_Toc349734331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2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분석</w:t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3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세분화</w:t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0"/>
            </w:rPr>
          </w:pPr>
          <w:hyperlink w:anchor="_Toc349734334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경쟁업체</w:t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5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가격 책정</w:t>
            </w:r>
          </w:hyperlink>
        </w:p>
        <w:p w:rsidR="0030202C" w:rsidRPr="00DD73DC" w:rsidRDefault="000E15B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0E15B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0E15BA" w:rsidP="00933397">
          <w:pPr>
            <w:pStyle w:val="20"/>
            <w:rPr>
              <w:rStyle w:val="af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0E15BA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38466A">
              <w:rPr>
                <w:sz w:val="20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38466A" w:rsidRPr="00DD73DC">
              <w:rPr>
                <w:noProof/>
                <w:webHidden/>
                <w:sz w:val="18"/>
              </w:rPr>
              <w:fldChar w:fldCharType="begin"/>
            </w:r>
            <w:r w:rsidR="0038466A"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="0038466A" w:rsidRPr="00DD73DC">
              <w:rPr>
                <w:noProof/>
                <w:webHidden/>
                <w:sz w:val="18"/>
              </w:rPr>
            </w:r>
            <w:r w:rsidR="0038466A" w:rsidRPr="00DD73DC">
              <w:rPr>
                <w:noProof/>
                <w:webHidden/>
                <w:sz w:val="18"/>
              </w:rPr>
              <w:fldChar w:fldCharType="separate"/>
            </w:r>
            <w:r w:rsidR="0038466A">
              <w:rPr>
                <w:noProof/>
                <w:webHidden/>
                <w:sz w:val="18"/>
              </w:rPr>
              <w:t>2</w:t>
            </w:r>
            <w:r w:rsidR="0038466A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8466A" w:rsidRDefault="000E15BA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 w:rsidR="0038466A"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0E15BA" w:rsidP="00F877F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F877F8"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 w:rsidR="00F877F8"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0E15BA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38466A"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>Introduction to the Syste</w:t>
      </w:r>
      <w:r>
        <w:rPr>
          <w:lang w:val="ko-KR"/>
        </w:rPr>
        <w:t>m</w:t>
      </w:r>
    </w:p>
    <w:p w:rsidR="0083683C" w:rsidRPr="00EB76E3" w:rsidRDefault="00EB76E3">
      <w:pPr>
        <w:pStyle w:val="2"/>
      </w:pPr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비슷한 프로그램의 사용 예시(</w:t>
      </w:r>
      <w:r>
        <w:t>WinMerge)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>arget Platforms</w:t>
      </w:r>
    </w:p>
    <w:p w:rsidR="0083683C" w:rsidRPr="000A40DE" w:rsidRDefault="00EB76E3">
      <w:pPr>
        <w:rPr>
          <w:sz w:val="16"/>
        </w:rPr>
      </w:pPr>
      <w:r>
        <w:t xml:space="preserve"> Windows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기반 운영체제</w:t>
      </w:r>
    </w:p>
    <w:p w:rsidR="0083683C" w:rsidRDefault="00DB0C56">
      <w:pPr>
        <w:pStyle w:val="2"/>
        <w:rPr>
          <w:lang w:val="ko-KR"/>
        </w:rPr>
      </w:pPr>
      <w:r>
        <w:rPr>
          <w:rFonts w:hint="eastAsia"/>
          <w:lang w:val="ko-KR"/>
        </w:rPr>
        <w:t>D</w:t>
      </w:r>
      <w:r>
        <w:rPr>
          <w:lang w:val="ko-KR"/>
        </w:rPr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961"/>
        <w:gridCol w:w="7036"/>
      </w:tblGrid>
      <w:tr w:rsidR="00584F22" w:rsidRPr="00FF73B9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</w:tbl>
    <w:p w:rsidR="0083683C" w:rsidRPr="005924ED" w:rsidRDefault="00DB0C56" w:rsidP="00584F22">
      <w:r>
        <w:t xml:space="preserve"> </w:t>
      </w:r>
    </w:p>
    <w:p w:rsidR="0083683C" w:rsidRPr="005924ED" w:rsidRDefault="00584F22" w:rsidP="00584F22">
      <w:pPr>
        <w:pStyle w:val="10"/>
      </w:pPr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 Event Flow</w:t>
      </w:r>
    </w:p>
    <w:p w:rsidR="0083683C" w:rsidRPr="005924ED" w:rsidRDefault="00584F22">
      <w:pPr>
        <w:pStyle w:val="2"/>
      </w:pPr>
      <w:r>
        <w:rPr>
          <w:rFonts w:hint="eastAsia"/>
          <w:lang w:val="ko-KR"/>
        </w:rPr>
        <w:t>U</w:t>
      </w:r>
      <w:r>
        <w:rPr>
          <w:lang w:val="ko-KR"/>
        </w:rPr>
        <w:t>seCase Diagram</w:t>
      </w:r>
    </w:p>
    <w:p w:rsidR="0083683C" w:rsidRPr="005924ED" w:rsidRDefault="00584F22">
      <w:r>
        <w:t xml:space="preserve"> </w:t>
      </w:r>
      <w:r>
        <w:rPr>
          <w:rFonts w:hint="eastAsia"/>
        </w:rPr>
        <w:t>추후 추가 예정</w:t>
      </w:r>
      <w:r w:rsidR="00A41F6B">
        <w:rPr>
          <w:rFonts w:hint="eastAsia"/>
        </w:rPr>
        <w:t>(</w:t>
      </w:r>
      <w:r w:rsidR="00A41F6B">
        <w:t xml:space="preserve">5.14 </w:t>
      </w:r>
      <w:r w:rsidR="00A41F6B">
        <w:rPr>
          <w:rFonts w:hint="eastAsia"/>
        </w:rPr>
        <w:t>이전)</w:t>
      </w:r>
    </w:p>
    <w:p w:rsidR="0083683C" w:rsidRPr="005924ED" w:rsidRDefault="00584F22">
      <w:pPr>
        <w:pStyle w:val="2"/>
      </w:pPr>
      <w:r>
        <w:rPr>
          <w:rFonts w:hint="eastAsia"/>
          <w:lang w:val="ko-KR"/>
        </w:rPr>
        <w:t>U</w:t>
      </w:r>
      <w:r>
        <w:rPr>
          <w:lang w:val="ko-KR"/>
        </w:rPr>
        <w:t>seCase Description</w:t>
      </w:r>
    </w:p>
    <w:p w:rsidR="0083683C" w:rsidRPr="005919BD" w:rsidRDefault="00A41F6B" w:rsidP="009138FA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="009138FA" w:rsidRPr="005919BD">
        <w:rPr>
          <w:rFonts w:eastAsia="바탕"/>
          <w:b/>
        </w:rPr>
        <w:t>C1 : Load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UC2 : Edit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UC3 : Save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UC4 : Compare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UC5 : Copy</w:t>
      </w:r>
    </w:p>
    <w:p w:rsidR="009255AB" w:rsidRDefault="009255AB" w:rsidP="00D55D02">
      <w:pPr>
        <w:ind w:firstLine="430"/>
        <w:rPr>
          <w:rFonts w:asciiTheme="minorHAnsi" w:eastAsia="바탕" w:hAnsiTheme="minorHAnsi"/>
          <w:b/>
        </w:rPr>
      </w:pP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r w:rsidR="009138FA"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 Case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D55D02" w:rsidRPr="00D55D02" w:rsidRDefault="00D55D02" w:rsidP="00D55D02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D55D02" w:rsidRPr="00AB5133" w:rsidRDefault="00D55D02" w:rsidP="00D55D02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 w:rsidR="005919BD">
        <w:rPr>
          <w:rFonts w:eastAsia="바탕" w:hint="eastAsia"/>
        </w:rPr>
        <w:t xml:space="preserve"> string</w:t>
      </w:r>
      <w:r w:rsidR="005919BD">
        <w:rPr>
          <w:rFonts w:eastAsia="바탕" w:hint="eastAsia"/>
        </w:rPr>
        <w:t>형태</w:t>
      </w:r>
      <w:r w:rsidR="005919BD"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 w:rsidR="003A0A92">
        <w:rPr>
          <w:rFonts w:eastAsia="바탕" w:hint="eastAsia"/>
        </w:rPr>
        <w:t>되고</w:t>
      </w:r>
      <w:r w:rsidR="001B0E62" w:rsidRPr="00AB5133">
        <w:rPr>
          <w:rFonts w:eastAsia="바탕"/>
        </w:rPr>
        <w:t>[S1]</w:t>
      </w:r>
      <w:r w:rsidRPr="00AB5133">
        <w:rPr>
          <w:rFonts w:eastAsia="바탕"/>
        </w:rPr>
        <w:t>[E1]</w:t>
      </w:r>
      <w:r w:rsidR="002B1803">
        <w:rPr>
          <w:rFonts w:eastAsia="바탕"/>
        </w:rPr>
        <w:t>,</w:t>
      </w:r>
      <w:r w:rsidR="003A0A92">
        <w:rPr>
          <w:rFonts w:eastAsia="바탕" w:hint="eastAsia"/>
        </w:rPr>
        <w:t xml:space="preserve"> </w:t>
      </w:r>
      <w:r w:rsidR="002B1803">
        <w:rPr>
          <w:rFonts w:eastAsia="바탕" w:hint="eastAsia"/>
        </w:rPr>
        <w:t>두</w:t>
      </w:r>
      <w:r w:rsidR="002B1803">
        <w:rPr>
          <w:rFonts w:eastAsia="바탕" w:hint="eastAsia"/>
        </w:rPr>
        <w:t xml:space="preserve"> </w:t>
      </w:r>
      <w:r w:rsidR="002B1803">
        <w:rPr>
          <w:rFonts w:eastAsia="바탕" w:hint="eastAsia"/>
        </w:rPr>
        <w:t>개의</w:t>
      </w:r>
      <w:r w:rsidR="003A0A92">
        <w:rPr>
          <w:rFonts w:eastAsia="바탕" w:hint="eastAsia"/>
        </w:rPr>
        <w:t xml:space="preserve"> text fi</w:t>
      </w:r>
      <w:r w:rsidR="003A0A92">
        <w:rPr>
          <w:rFonts w:eastAsia="바탕"/>
        </w:rPr>
        <w:t>eld</w:t>
      </w:r>
      <w:r w:rsidR="002B1803">
        <w:rPr>
          <w:rFonts w:eastAsia="바탕" w:hint="eastAsia"/>
        </w:rPr>
        <w:t>중</w:t>
      </w:r>
      <w:r w:rsidR="002B1803">
        <w:rPr>
          <w:rFonts w:eastAsia="바탕" w:hint="eastAsia"/>
        </w:rPr>
        <w:t xml:space="preserve"> </w:t>
      </w:r>
      <w:r w:rsidR="002B1803">
        <w:rPr>
          <w:rFonts w:eastAsia="바탕" w:hint="eastAsia"/>
        </w:rPr>
        <w:t>하나라도</w:t>
      </w:r>
      <w:r w:rsidR="002B1803">
        <w:rPr>
          <w:rFonts w:eastAsia="바탕" w:hint="eastAsia"/>
        </w:rPr>
        <w:t xml:space="preserve"> </w:t>
      </w:r>
      <w:r w:rsidR="003A0A92">
        <w:rPr>
          <w:rFonts w:eastAsia="바탕" w:hint="eastAsia"/>
        </w:rPr>
        <w:t xml:space="preserve"> load</w:t>
      </w:r>
      <w:r w:rsidR="003A0A92">
        <w:rPr>
          <w:rFonts w:eastAsia="바탕"/>
        </w:rPr>
        <w:t xml:space="preserve"> </w:t>
      </w:r>
      <w:r w:rsidR="003A0A92">
        <w:rPr>
          <w:rFonts w:eastAsia="바탕" w:hint="eastAsia"/>
        </w:rPr>
        <w:t>되었다면</w:t>
      </w:r>
      <w:r w:rsidR="003A0A92">
        <w:rPr>
          <w:rFonts w:eastAsia="바탕" w:hint="eastAsia"/>
        </w:rPr>
        <w:t xml:space="preserve">, </w:t>
      </w:r>
      <w:r w:rsidR="003A0A92">
        <w:rPr>
          <w:rFonts w:eastAsia="바탕"/>
        </w:rPr>
        <w:t xml:space="preserve">modified </w:t>
      </w:r>
      <w:r w:rsidR="003A0A92">
        <w:rPr>
          <w:rFonts w:eastAsia="바탕" w:hint="eastAsia"/>
        </w:rPr>
        <w:t>상태가</w:t>
      </w:r>
      <w:r w:rsidR="003A0A92">
        <w:rPr>
          <w:rFonts w:eastAsia="바탕" w:hint="eastAsia"/>
        </w:rPr>
        <w:t xml:space="preserve"> </w:t>
      </w:r>
      <w:r w:rsidR="003A0A92">
        <w:rPr>
          <w:rFonts w:eastAsia="바탕" w:hint="eastAsia"/>
        </w:rPr>
        <w:t>된다</w:t>
      </w:r>
      <w:r w:rsidR="002B1803">
        <w:rPr>
          <w:rFonts w:eastAsia="바탕" w:hint="eastAsia"/>
        </w:rPr>
        <w:t>.</w:t>
      </w:r>
    </w:p>
    <w:p w:rsidR="00D55D02" w:rsidRPr="00AB5133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AB5133">
        <w:rPr>
          <w:rFonts w:eastAsia="바탕"/>
        </w:rPr>
        <w:t>Subflows :</w:t>
      </w:r>
    </w:p>
    <w:p w:rsidR="005919BD" w:rsidRPr="00AB5133" w:rsidRDefault="001B0E62" w:rsidP="005919BD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 xml:space="preserve">[S1] :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 w:rsidR="007153F4">
        <w:rPr>
          <w:rFonts w:eastAsia="바탕" w:hint="eastAsia"/>
        </w:rPr>
        <w:t>경우</w:t>
      </w:r>
      <w:r w:rsidR="007153F4">
        <w:rPr>
          <w:rFonts w:eastAsia="바탕" w:hint="eastAsia"/>
        </w:rPr>
        <w:t xml:space="preserve">, </w:t>
      </w:r>
      <w:r w:rsidR="007153F4">
        <w:rPr>
          <w:rFonts w:eastAsia="바탕" w:hint="eastAsia"/>
        </w:rPr>
        <w:t>즉</w:t>
      </w:r>
      <w:r w:rsidR="007153F4">
        <w:rPr>
          <w:rFonts w:eastAsia="바탕" w:hint="eastAsia"/>
        </w:rPr>
        <w:t xml:space="preserve"> </w:t>
      </w:r>
      <w:r w:rsidR="007153F4">
        <w:rPr>
          <w:rFonts w:eastAsia="바탕"/>
        </w:rPr>
        <w:t xml:space="preserve">Modified </w:t>
      </w:r>
      <w:r w:rsidR="007153F4">
        <w:rPr>
          <w:rFonts w:eastAsia="바탕" w:hint="eastAsia"/>
        </w:rPr>
        <w:t>상태일</w:t>
      </w:r>
      <w:r w:rsidR="007153F4">
        <w:rPr>
          <w:rFonts w:eastAsia="바탕" w:hint="eastAsia"/>
        </w:rPr>
        <w:t xml:space="preserve"> </w:t>
      </w:r>
      <w:r w:rsidR="007153F4">
        <w:rPr>
          <w:rFonts w:eastAsia="바탕" w:hint="eastAsia"/>
        </w:rPr>
        <w:t>경우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기존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대하여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Save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먼저</w:t>
      </w:r>
      <w:r w:rsidRPr="00AB5133">
        <w:rPr>
          <w:rFonts w:eastAsia="바탕" w:hint="eastAsia"/>
        </w:rPr>
        <w:t xml:space="preserve"> </w:t>
      </w:r>
      <w:r w:rsidR="00AB5133" w:rsidRPr="00AB5133">
        <w:rPr>
          <w:rFonts w:eastAsia="바탕" w:hint="eastAsia"/>
        </w:rPr>
        <w:t>진행할지</w:t>
      </w:r>
      <w:r w:rsidR="00AB5133" w:rsidRPr="00AB5133">
        <w:rPr>
          <w:rFonts w:eastAsia="바탕" w:hint="eastAsia"/>
        </w:rPr>
        <w:t>[</w:t>
      </w:r>
      <w:r w:rsidR="00AB5133" w:rsidRPr="00AB5133">
        <w:rPr>
          <w:rFonts w:eastAsia="바탕"/>
        </w:rPr>
        <w:t>UC3]</w:t>
      </w:r>
      <w:r w:rsidR="00AB5133" w:rsidRPr="00AB5133">
        <w:rPr>
          <w:rFonts w:eastAsia="바탕" w:hint="eastAsia"/>
        </w:rPr>
        <w:t xml:space="preserve"> </w:t>
      </w:r>
      <w:r w:rsidR="00AB5133" w:rsidRPr="00AB5133">
        <w:rPr>
          <w:rFonts w:eastAsia="바탕" w:hint="eastAsia"/>
        </w:rPr>
        <w:t>여부를</w:t>
      </w:r>
      <w:r w:rsidR="00AB5133" w:rsidRPr="00AB5133">
        <w:rPr>
          <w:rFonts w:eastAsia="바탕" w:hint="eastAsia"/>
        </w:rPr>
        <w:t xml:space="preserve"> </w:t>
      </w:r>
      <w:r w:rsidR="00AB5133" w:rsidRPr="00AB5133">
        <w:rPr>
          <w:rFonts w:eastAsia="바탕" w:hint="eastAsia"/>
        </w:rPr>
        <w:t>묻는</w:t>
      </w:r>
      <w:r w:rsidR="00AB5133" w:rsidRPr="00AB5133">
        <w:rPr>
          <w:rFonts w:eastAsia="바탕" w:hint="eastAsia"/>
        </w:rPr>
        <w:t xml:space="preserve"> </w:t>
      </w:r>
      <w:r w:rsidR="00AB5133" w:rsidRPr="00AB5133">
        <w:rPr>
          <w:rFonts w:eastAsia="바탕" w:hint="eastAsia"/>
        </w:rPr>
        <w:t>창을</w:t>
      </w:r>
      <w:r w:rsidR="00AB5133" w:rsidRPr="00AB5133">
        <w:rPr>
          <w:rFonts w:eastAsia="바탕" w:hint="eastAsia"/>
        </w:rPr>
        <w:t xml:space="preserve"> </w:t>
      </w:r>
      <w:r w:rsidR="00AB5133" w:rsidRPr="00AB5133">
        <w:rPr>
          <w:rFonts w:eastAsia="바탕" w:hint="eastAsia"/>
        </w:rPr>
        <w:t>띄우고</w:t>
      </w:r>
      <w:r w:rsidR="00AB5133" w:rsidRPr="00AB5133">
        <w:rPr>
          <w:rFonts w:eastAsia="바탕" w:hint="eastAsia"/>
        </w:rPr>
        <w:t>,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 w:rsidR="00AB5133">
        <w:rPr>
          <w:rFonts w:eastAsia="바탕" w:hint="eastAsia"/>
        </w:rPr>
        <w:t>은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여기서는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/>
        </w:rPr>
        <w:t>MIME</w:t>
      </w:r>
      <w:r w:rsidR="00AB5133">
        <w:rPr>
          <w:rFonts w:eastAsia="바탕" w:hint="eastAsia"/>
        </w:rPr>
        <w:t>타입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기준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/>
        </w:rPr>
        <w:t xml:space="preserve">text </w:t>
      </w:r>
      <w:r w:rsidR="00AB5133">
        <w:rPr>
          <w:rFonts w:eastAsia="바탕" w:hint="eastAsia"/>
        </w:rPr>
        <w:t>타입에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속하는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파일을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의미한다</w:t>
      </w:r>
      <w:r w:rsidR="00AB5133">
        <w:rPr>
          <w:rFonts w:eastAsia="바탕" w:hint="eastAsia"/>
        </w:rPr>
        <w:t>.</w:t>
      </w:r>
      <w:r w:rsidR="00AB5133">
        <w:rPr>
          <w:rFonts w:eastAsia="바탕"/>
        </w:rPr>
        <w:t xml:space="preserve"> MIME</w:t>
      </w:r>
      <w:r w:rsidR="00AB5133">
        <w:rPr>
          <w:rFonts w:eastAsia="바탕" w:hint="eastAsia"/>
        </w:rPr>
        <w:t>타입의</w:t>
      </w:r>
      <w:r w:rsidR="00AB5133">
        <w:rPr>
          <w:rFonts w:eastAsia="바탕" w:hint="eastAsia"/>
        </w:rPr>
        <w:t xml:space="preserve"> text</w:t>
      </w:r>
      <w:r w:rsidR="00AB5133">
        <w:rPr>
          <w:rFonts w:eastAsia="바탕" w:hint="eastAsia"/>
        </w:rPr>
        <w:t>타입으로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표현되지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않은</w:t>
      </w:r>
      <w:r w:rsidR="00AB5133">
        <w:rPr>
          <w:rFonts w:eastAsia="바탕" w:hint="eastAsia"/>
        </w:rPr>
        <w:t xml:space="preserve"> </w:t>
      </w:r>
      <w:r w:rsidR="00AB5133">
        <w:rPr>
          <w:rFonts w:eastAsia="바탕" w:hint="eastAsia"/>
        </w:rPr>
        <w:t>파일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D55D02" w:rsidRPr="005919BD" w:rsidRDefault="005919BD" w:rsidP="005919BD">
      <w:pPr>
        <w:rPr>
          <w:rFonts w:asciiTheme="minorHAnsi" w:eastAsia="바탕" w:hAnsiTheme="minorHAnsi" w:cstheme="minorBidi"/>
          <w:color w:val="auto"/>
        </w:rPr>
      </w:pPr>
      <w:r>
        <w:rPr>
          <w:rFonts w:eastAsia="바탕"/>
        </w:rPr>
        <w:br w:type="page"/>
      </w: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UC2 Flow of Events for the </w:t>
      </w:r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D55D02" w:rsidRPr="001E3503" w:rsidRDefault="00D55D02" w:rsidP="001E3503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 w:rsidRPr="00D55D02">
        <w:rPr>
          <w:rFonts w:eastAsia="바탕"/>
        </w:rPr>
        <w:t>Preconditions :</w:t>
      </w:r>
      <w:r w:rsidRPr="001E3503">
        <w:rPr>
          <w:rFonts w:eastAsia="바탕"/>
        </w:rPr>
        <w:t xml:space="preserve"> </w:t>
      </w:r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2B1803" w:rsidRPr="00B945BF" w:rsidRDefault="005919BD" w:rsidP="002B1803">
      <w:pPr>
        <w:pStyle w:val="afa"/>
        <w:ind w:leftChars="0" w:left="1078"/>
        <w:rPr>
          <w:rFonts w:eastAsia="바탕" w:hint="eastAsia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 w:rsidR="002B1803">
        <w:rPr>
          <w:rFonts w:eastAsia="바탕" w:hint="eastAsia"/>
        </w:rPr>
        <w:t xml:space="preserve"> modified</w:t>
      </w:r>
      <w:r w:rsidR="002B1803">
        <w:rPr>
          <w:rFonts w:eastAsia="바탕" w:hint="eastAsia"/>
        </w:rPr>
        <w:t>상태로</w:t>
      </w:r>
      <w:r w:rsidR="002B1803">
        <w:rPr>
          <w:rFonts w:eastAsia="바탕" w:hint="eastAsia"/>
        </w:rPr>
        <w:t xml:space="preserve"> </w:t>
      </w:r>
      <w:r w:rsidR="002B1803">
        <w:rPr>
          <w:rFonts w:eastAsia="바탕" w:hint="eastAsia"/>
        </w:rPr>
        <w:t>지정된다</w:t>
      </w:r>
      <w:r w:rsidR="002B1803">
        <w:rPr>
          <w:rFonts w:eastAsia="바탕" w:hint="eastAsia"/>
        </w:rPr>
        <w:t>.</w:t>
      </w:r>
      <w:r w:rsidR="00B945BF">
        <w:rPr>
          <w:rFonts w:eastAsia="바탕"/>
        </w:rPr>
        <w:t>[S1]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5919BD" w:rsidRPr="00B945BF" w:rsidRDefault="00B945BF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[S1] :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 w:rsidR="00537D3F">
        <w:rPr>
          <w:rFonts w:eastAsia="바탕"/>
        </w:rPr>
        <w:t>Edit</w:t>
      </w:r>
      <w:r w:rsidR="00537D3F">
        <w:rPr>
          <w:rFonts w:eastAsia="바탕" w:hint="eastAsia"/>
        </w:rPr>
        <w:t>이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진행된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음영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부분은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음영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처리가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초기화된다</w:t>
      </w:r>
      <w:r w:rsidR="00537D3F"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ind w:leftChars="290" w:left="580"/>
        <w:rPr>
          <w:rFonts w:eastAsia="바탕"/>
        </w:rPr>
      </w:pPr>
    </w:p>
    <w:p w:rsidR="00D55D02" w:rsidRPr="005919BD" w:rsidRDefault="005919BD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>UC3</w:t>
      </w:r>
      <w:r w:rsidR="00D55D02" w:rsidRPr="005919BD">
        <w:rPr>
          <w:rFonts w:asciiTheme="minorHAnsi" w:eastAsia="바탕" w:hAnsiTheme="minorHAnsi"/>
          <w:b/>
        </w:rPr>
        <w:t xml:space="preserve"> Flow of Events for the </w:t>
      </w:r>
      <w:r w:rsidR="00D55D02" w:rsidRPr="005919BD">
        <w:rPr>
          <w:rFonts w:asciiTheme="minorHAnsi" w:eastAsia="바탕" w:hAnsiTheme="minorHAnsi"/>
          <w:b/>
          <w:i/>
        </w:rPr>
        <w:t xml:space="preserve">Save </w:t>
      </w:r>
      <w:r w:rsidR="00D55D02" w:rsidRPr="005919BD">
        <w:rPr>
          <w:rFonts w:asciiTheme="minorHAnsi" w:eastAsia="바탕" w:hAnsiTheme="minorHAnsi"/>
          <w:b/>
        </w:rPr>
        <w:t xml:space="preserve"> Use Case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5919BD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Main Flows :</w:t>
      </w:r>
    </w:p>
    <w:p w:rsidR="00D55D02" w:rsidRDefault="00B10EEC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B10EEC" w:rsidRDefault="00B10EEC" w:rsidP="00B10EE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</w:t>
      </w:r>
      <w:r>
        <w:rPr>
          <w:rFonts w:eastAsia="바탕" w:hint="eastAsia"/>
        </w:rPr>
        <w:t xml:space="preserve">S1] :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B10EEC" w:rsidRDefault="00B10EEC" w:rsidP="00B10EE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: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D55D02" w:rsidRPr="00B10EEC" w:rsidRDefault="00B10EEC" w:rsidP="00B10EEC">
      <w:pPr>
        <w:rPr>
          <w:rFonts w:asciiTheme="minorHAnsi" w:eastAsia="바탕" w:hAnsiTheme="minorHAnsi" w:cstheme="minorBidi"/>
          <w:color w:val="auto"/>
        </w:rPr>
      </w:pPr>
      <w:r>
        <w:rPr>
          <w:rFonts w:eastAsia="바탕"/>
        </w:rPr>
        <w:br w:type="page"/>
      </w: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>UC</w:t>
      </w:r>
      <w:r w:rsidR="005919BD" w:rsidRPr="005919BD">
        <w:rPr>
          <w:rFonts w:asciiTheme="minorHAnsi" w:eastAsia="바탕" w:hAnsiTheme="minorHAnsi"/>
          <w:b/>
        </w:rPr>
        <w:t>4</w:t>
      </w:r>
      <w:r w:rsidRPr="005919BD">
        <w:rPr>
          <w:rFonts w:asciiTheme="minorHAnsi" w:eastAsia="바탕" w:hAnsiTheme="minorHAnsi"/>
          <w:b/>
        </w:rPr>
        <w:t xml:space="preserve"> Flow of Events for the </w:t>
      </w:r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B10EEC" w:rsidRDefault="00B10EEC" w:rsidP="00B10EEC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B10EEC" w:rsidRDefault="00B10EEC" w:rsidP="00B10EEC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 w:rsidR="008372A5">
        <w:rPr>
          <w:rFonts w:eastAsia="바탕" w:hint="eastAsia"/>
        </w:rPr>
        <w:t>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개의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/>
        </w:rPr>
        <w:t xml:space="preserve">text </w:t>
      </w:r>
      <w:r w:rsidR="008372A5">
        <w:rPr>
          <w:rFonts w:eastAsia="바탕" w:hint="eastAsia"/>
        </w:rPr>
        <w:t>field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내의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다른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대해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노란색으로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음영처리를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한다</w:t>
      </w:r>
      <w:r w:rsidR="008372A5">
        <w:rPr>
          <w:rFonts w:eastAsia="바탕" w:hint="eastAsia"/>
        </w:rPr>
        <w:t>.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개의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/>
        </w:rPr>
        <w:t>text field</w:t>
      </w:r>
      <w:r w:rsidR="008372A5">
        <w:rPr>
          <w:rFonts w:eastAsia="바탕" w:hint="eastAsia"/>
        </w:rPr>
        <w:t>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비교할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때는</w:t>
      </w:r>
      <w:r w:rsidR="008372A5">
        <w:rPr>
          <w:rFonts w:eastAsia="바탕" w:hint="eastAsia"/>
        </w:rPr>
        <w:t xml:space="preserve"> line-by-line</w:t>
      </w:r>
      <w:r w:rsidR="008372A5">
        <w:rPr>
          <w:rFonts w:eastAsia="바탕" w:hint="eastAsia"/>
        </w:rPr>
        <w:t>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다른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있는지를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찾는다</w:t>
      </w:r>
      <w:r w:rsidR="008372A5">
        <w:rPr>
          <w:rFonts w:eastAsia="바탕" w:hint="eastAsia"/>
        </w:rPr>
        <w:t>.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중간에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공백을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제외하면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문자열이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같아지는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대해서는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옅은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노란색으로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해당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부분을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음영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처리할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있도록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한다</w:t>
      </w:r>
      <w:r w:rsidR="008372A5">
        <w:rPr>
          <w:rFonts w:eastAsia="바탕" w:hint="eastAsia"/>
        </w:rPr>
        <w:t xml:space="preserve">. 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ind w:leftChars="290" w:left="580"/>
        <w:rPr>
          <w:rFonts w:eastAsia="바탕"/>
        </w:rPr>
      </w:pP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>UC</w:t>
      </w:r>
      <w:r w:rsidR="005919BD" w:rsidRPr="005919BD">
        <w:rPr>
          <w:rFonts w:asciiTheme="minorHAnsi" w:eastAsia="바탕" w:hAnsiTheme="minorHAnsi"/>
          <w:b/>
        </w:rPr>
        <w:t>5</w:t>
      </w:r>
      <w:r w:rsidRPr="005919BD">
        <w:rPr>
          <w:rFonts w:asciiTheme="minorHAnsi" w:eastAsia="바탕" w:hAnsiTheme="minorHAnsi"/>
          <w:b/>
        </w:rPr>
        <w:t xml:space="preserve"> Flow of Events for the </w:t>
      </w:r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 w:rsidR="00537D3F"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 Case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8372A5" w:rsidRP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 w:rsidR="00537D3F">
        <w:rPr>
          <w:rFonts w:eastAsia="바탕"/>
        </w:rPr>
        <w:t xml:space="preserve"> </w:t>
      </w:r>
      <w:r>
        <w:rPr>
          <w:rFonts w:eastAsia="바탕" w:hint="eastAsia"/>
        </w:rPr>
        <w:t>[</w:t>
      </w:r>
      <w:r w:rsidR="00537D3F">
        <w:rPr>
          <w:rFonts w:eastAsia="바탕"/>
        </w:rPr>
        <w:t xml:space="preserve">E1 - </w:t>
      </w:r>
      <w:r w:rsidR="00CF1B22">
        <w:rPr>
          <w:rFonts w:eastAsia="바탕" w:hint="eastAsia"/>
        </w:rPr>
        <w:t>E2]</w:t>
      </w:r>
      <w:r w:rsidR="00CF1B22">
        <w:rPr>
          <w:rFonts w:eastAsia="바탕"/>
        </w:rPr>
        <w:t xml:space="preserve"> </w:t>
      </w:r>
      <w:r w:rsidR="00CF1B22">
        <w:rPr>
          <w:rFonts w:eastAsia="바탕" w:hint="eastAsia"/>
        </w:rPr>
        <w:t>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내용이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다른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나타내는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것이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아니라</w:t>
      </w:r>
      <w:r w:rsidR="00CF1B22">
        <w:rPr>
          <w:rFonts w:eastAsia="바탕" w:hint="eastAsia"/>
        </w:rPr>
        <w:t xml:space="preserve">,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나타낸다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대하여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커서가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포함되어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있으면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해당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모두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복사되고</w:t>
      </w:r>
      <w:r w:rsidR="00CF1B22">
        <w:rPr>
          <w:rFonts w:eastAsia="바탕" w:hint="eastAsia"/>
        </w:rPr>
        <w:t xml:space="preserve">, </w:t>
      </w:r>
      <w:r w:rsidR="00CF1B22">
        <w:rPr>
          <w:rFonts w:eastAsia="바탕" w:hint="eastAsia"/>
        </w:rPr>
        <w:t>선택한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영역이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모두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포함해야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반대편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/>
        </w:rPr>
        <w:t>text field</w:t>
      </w:r>
      <w:r w:rsidR="00CF1B22">
        <w:rPr>
          <w:rFonts w:eastAsia="바탕" w:hint="eastAsia"/>
        </w:rPr>
        <w:t>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복사된다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복사된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초기화된다</w:t>
      </w:r>
      <w:r w:rsidR="00CF1B22">
        <w:rPr>
          <w:rFonts w:eastAsia="바탕" w:hint="eastAsia"/>
        </w:rPr>
        <w:t>.</w:t>
      </w:r>
    </w:p>
    <w:p w:rsidR="00CF1B22" w:rsidRDefault="00D55D02" w:rsidP="00CF1B2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CF1B22" w:rsidRPr="00CF1B22" w:rsidRDefault="00CF1B22" w:rsidP="00CF1B22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[E1] :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대해서는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이루어지지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않는다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마찬가지로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줄이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아닌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의미한다</w:t>
      </w:r>
      <w:r w:rsidR="00CF1B22">
        <w:rPr>
          <w:rFonts w:eastAsia="바탕" w:hint="eastAsia"/>
        </w:rPr>
        <w:t>.</w:t>
      </w:r>
    </w:p>
    <w:p w:rsidR="00D55D02" w:rsidRPr="00D55D02" w:rsidRDefault="00CF1B22" w:rsidP="00B945BF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 xml:space="preserve">[E2] :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>,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아무런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/>
        </w:rPr>
        <w:t>text</w:t>
      </w:r>
      <w:r w:rsidR="00537D3F">
        <w:rPr>
          <w:rFonts w:eastAsia="바탕" w:hint="eastAsia"/>
        </w:rPr>
        <w:t>도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복사되지</w:t>
      </w:r>
      <w:r w:rsidR="00537D3F">
        <w:rPr>
          <w:rFonts w:eastAsia="바탕" w:hint="eastAsia"/>
        </w:rPr>
        <w:t xml:space="preserve"> </w:t>
      </w:r>
      <w:r w:rsidR="00537D3F">
        <w:rPr>
          <w:rFonts w:eastAsia="바탕" w:hint="eastAsia"/>
        </w:rPr>
        <w:t>않는다</w:t>
      </w:r>
      <w:r w:rsidR="00537D3F">
        <w:rPr>
          <w:rFonts w:eastAsia="바탕" w:hint="eastAsia"/>
        </w:rPr>
        <w:t>.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83683C" w:rsidRPr="005924ED" w:rsidRDefault="00A41F6B">
      <w:r>
        <w:t xml:space="preserve"> </w:t>
      </w:r>
      <w:r>
        <w:rPr>
          <w:rFonts w:hint="eastAsia"/>
        </w:rPr>
        <w:t>추후 추가 예정(</w:t>
      </w:r>
      <w:r>
        <w:t>5.14</w:t>
      </w:r>
      <w:r>
        <w:rPr>
          <w:rFonts w:hint="eastAsia"/>
        </w:rPr>
        <w:t>이후)</w:t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t>N</w:t>
      </w:r>
      <w:r w:rsidRPr="00CF1B22">
        <w:t>on-Functional Requirements</w:t>
      </w:r>
    </w:p>
    <w:p w:rsidR="00A41F6B" w:rsidRPr="005924ED" w:rsidRDefault="00A41F6B" w:rsidP="00A41F6B">
      <w:pPr>
        <w:pStyle w:val="2"/>
      </w:pPr>
      <w:r w:rsidRPr="00CF1B22">
        <w:t xml:space="preserve">Quality </w:t>
      </w:r>
      <w:r>
        <w:rPr>
          <w:lang w:val="ko-KR"/>
        </w:rPr>
        <w:t>Requirements</w:t>
      </w:r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위해</w:t>
      </w:r>
      <w:r w:rsidRPr="00F67D26">
        <w:rPr>
          <w:rFonts w:eastAsia="바탕" w:hint="eastAsia"/>
        </w:rPr>
        <w:t xml:space="preserve"> J</w:t>
      </w:r>
      <w:r w:rsidRPr="00F67D26">
        <w:rPr>
          <w:rFonts w:eastAsia="바탕"/>
        </w:rPr>
        <w:t xml:space="preserve">unit, EasyMock </w:t>
      </w:r>
      <w:r w:rsidRPr="00F67D26">
        <w:rPr>
          <w:rFonts w:eastAsia="바탕" w:hint="eastAsia"/>
        </w:rPr>
        <w:t>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같은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/>
        </w:rPr>
        <w:t>Testing Framework</w:t>
      </w:r>
      <w:r w:rsidRPr="00F67D26">
        <w:rPr>
          <w:rFonts w:eastAsia="바탕" w:hint="eastAsia"/>
        </w:rPr>
        <w:t>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이용해야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M</w:t>
      </w:r>
      <w:r w:rsidRPr="00F67D26">
        <w:rPr>
          <w:rFonts w:eastAsia="바탕"/>
        </w:rPr>
        <w:t xml:space="preserve">VC </w:t>
      </w:r>
      <w:r w:rsidRPr="00F67D26">
        <w:rPr>
          <w:rFonts w:eastAsia="바탕" w:hint="eastAsia"/>
        </w:rPr>
        <w:t>a</w:t>
      </w:r>
      <w:r w:rsidRPr="00F67D26">
        <w:rPr>
          <w:rFonts w:eastAsia="바탕"/>
        </w:rPr>
        <w:t>rchitecture pattern</w:t>
      </w:r>
      <w:r w:rsidRPr="00F67D26">
        <w:rPr>
          <w:rFonts w:eastAsia="바탕" w:hint="eastAsia"/>
        </w:rPr>
        <w:t>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사용하여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프로그램을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설계해야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정상적인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올바른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행동과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비정상적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상황에서의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반응을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모두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포함해야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5924ED" w:rsidRDefault="00F67D26" w:rsidP="00F67D26">
      <w:pPr>
        <w:pStyle w:val="2"/>
      </w:pPr>
      <w:r>
        <w:rPr>
          <w:rFonts w:hint="eastAsia"/>
        </w:rPr>
        <w:t>C</w:t>
      </w:r>
      <w:r>
        <w:t>onstraints</w:t>
      </w:r>
    </w:p>
    <w:p w:rsidR="0083683C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LCS </w:t>
      </w:r>
      <w:r>
        <w:rPr>
          <w:rFonts w:eastAsia="바탕" w:hint="eastAsia"/>
        </w:rPr>
        <w:t>알고리즘을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결과를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전면혹은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배경색을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단위로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진다</w:t>
      </w:r>
      <w:r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병합할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right</w:t>
      </w:r>
      <w:r>
        <w:rPr>
          <w:rFonts w:eastAsia="바탕" w:hint="eastAsia"/>
        </w:rPr>
        <w:t>혹은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left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차이점을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방향으로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복사한다</w:t>
      </w:r>
      <w:r>
        <w:rPr>
          <w:rFonts w:eastAsia="바탕" w:hint="eastAsia"/>
        </w:rPr>
        <w:t>.</w:t>
      </w:r>
    </w:p>
    <w:p w:rsidR="00F67D26" w:rsidRPr="005924ED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가능케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/>
        </w:rPr>
        <w:t>.</w:t>
      </w:r>
    </w:p>
    <w:p w:rsidR="0083683C" w:rsidRPr="005924ED" w:rsidRDefault="00291194">
      <w:pPr>
        <w:pStyle w:val="10"/>
        <w:keepNext w:val="0"/>
        <w:keepLines w:val="0"/>
        <w:pageBreakBefore/>
      </w:pPr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>roject Glossary</w:t>
      </w:r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 Framework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 w:val="0"/>
                <w:color w:val="000000" w:themeColor="text1"/>
              </w:rPr>
            </w:pPr>
            <w:r w:rsidRPr="00291194">
              <w:rPr>
                <w:b w:val="0"/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b w:val="0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91194">
              <w:rPr>
                <w:rFonts w:hint="eastAsia"/>
                <w:b w:val="0"/>
                <w:color w:val="000000" w:themeColor="text1"/>
              </w:rPr>
              <w:t>L</w:t>
            </w:r>
            <w:r w:rsidRPr="00291194">
              <w:rPr>
                <w:b w:val="0"/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b w:val="0"/>
                <w:color w:val="000000" w:themeColor="text1"/>
              </w:rPr>
              <w:t>의 약어로 두 개의 문서파일을 비교할 때 자주 쓰이는 방식이다.</w:t>
            </w:r>
          </w:p>
        </w:tc>
      </w:tr>
    </w:tbl>
    <w:p w:rsidR="0083683C" w:rsidRDefault="0083683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</w:p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F0F74" w:rsidP="00B10EEC">
            <w:pPr>
              <w:jc w:val="center"/>
            </w:pPr>
            <w:r>
              <w:rPr>
                <w:rFonts w:hint="eastAsia"/>
              </w:rPr>
              <w:t>2018/05/</w:t>
            </w:r>
            <w:r>
              <w:t>14</w:t>
            </w:r>
          </w:p>
        </w:tc>
        <w:tc>
          <w:tcPr>
            <w:tcW w:w="6095" w:type="dxa"/>
          </w:tcPr>
          <w:p w:rsidR="00517C4B" w:rsidRDefault="006F0F74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 case 수정</w:t>
            </w:r>
          </w:p>
        </w:tc>
        <w:tc>
          <w:tcPr>
            <w:tcW w:w="851" w:type="dxa"/>
          </w:tcPr>
          <w:p w:rsidR="00517C4B" w:rsidRDefault="006F0F74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F0F74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V0.5</w:t>
            </w:r>
            <w:bookmarkStart w:id="0" w:name="_GoBack"/>
            <w:bookmarkEnd w:id="0"/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683C" w:rsidRPr="005924ED" w:rsidRDefault="0083683C" w:rsidP="00517C4B"/>
    <w:sectPr w:rsidR="0083683C" w:rsidRPr="005924ED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5BA" w:rsidRDefault="000E15BA">
      <w:pPr>
        <w:spacing w:after="0" w:line="240" w:lineRule="auto"/>
      </w:pPr>
      <w:r>
        <w:separator/>
      </w:r>
    </w:p>
  </w:endnote>
  <w:endnote w:type="continuationSeparator" w:id="0">
    <w:p w:rsidR="000E15BA" w:rsidRDefault="000E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0E15BA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3503">
          <w:t>WinMerge – Team7</w:t>
        </w:r>
      </w:sdtContent>
    </w:sdt>
    <w:r w:rsidR="001E3503" w:rsidRPr="00DC4D6F">
      <w:rPr>
        <w:lang w:val="ko-KR"/>
      </w:rPr>
      <w:t xml:space="preserve"> - </w:t>
    </w:r>
    <w:sdt>
      <w:sdtPr>
        <w:alias w:val="날짜"/>
        <w:tag w:val=""/>
        <w:id w:val="-699473681"/>
        <w:placeholder>
          <w:docPart w:val="3CF1DB90F4754C3EA04A9716F36E0BA9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EndPr/>
      <w:sdtContent>
        <w:r w:rsidR="001E3503" w:rsidRPr="00DC4D6F">
          <w:rPr>
            <w:lang w:val="ko-KR"/>
          </w:rPr>
          <w:t>[날짜 선택]</w:t>
        </w:r>
      </w:sdtContent>
    </w:sdt>
    <w:r w:rsidR="001E3503" w:rsidRPr="00DC4D6F">
      <w:ptab w:relativeTo="margin" w:alignment="right" w:leader="none"/>
    </w:r>
    <w:r w:rsidR="001E3503" w:rsidRPr="00DC4D6F">
      <w:fldChar w:fldCharType="begin"/>
    </w:r>
    <w:r w:rsidR="001E3503" w:rsidRPr="00DC4D6F">
      <w:instrText>PAGE   \* MERGEFORMAT</w:instrText>
    </w:r>
    <w:r w:rsidR="001E3503" w:rsidRPr="00DC4D6F">
      <w:fldChar w:fldCharType="separate"/>
    </w:r>
    <w:r w:rsidR="006F0F74" w:rsidRPr="006F0F74">
      <w:rPr>
        <w:noProof/>
        <w:lang w:val="ko-KR"/>
      </w:rPr>
      <w:t>7</w:t>
    </w:r>
    <w:r w:rsidR="001E3503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5BA" w:rsidRDefault="000E15BA">
      <w:pPr>
        <w:spacing w:after="0" w:line="240" w:lineRule="auto"/>
      </w:pPr>
      <w:r>
        <w:separator/>
      </w:r>
    </w:p>
  </w:footnote>
  <w:footnote w:type="continuationSeparator" w:id="0">
    <w:p w:rsidR="000E15BA" w:rsidRDefault="000E1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0FAA3EC2"/>
    <w:lvl w:ilvl="0" w:tplc="B1A6E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7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0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43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22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4"/>
  </w:num>
  <w:num w:numId="5">
    <w:abstractNumId w:val="21"/>
  </w:num>
  <w:num w:numId="6">
    <w:abstractNumId w:val="2"/>
  </w:num>
  <w:num w:numId="7">
    <w:abstractNumId w:val="18"/>
  </w:num>
  <w:num w:numId="8">
    <w:abstractNumId w:val="10"/>
  </w:num>
  <w:num w:numId="9">
    <w:abstractNumId w:val="17"/>
  </w:num>
  <w:num w:numId="10">
    <w:abstractNumId w:val="16"/>
  </w:num>
  <w:num w:numId="11">
    <w:abstractNumId w:val="23"/>
  </w:num>
  <w:num w:numId="12">
    <w:abstractNumId w:val="3"/>
  </w:num>
  <w:num w:numId="13">
    <w:abstractNumId w:val="8"/>
  </w:num>
  <w:num w:numId="14">
    <w:abstractNumId w:val="22"/>
  </w:num>
  <w:num w:numId="15">
    <w:abstractNumId w:val="6"/>
  </w:num>
  <w:num w:numId="16">
    <w:abstractNumId w:val="20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19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A40DE"/>
    <w:rsid w:val="000B3251"/>
    <w:rsid w:val="000D7ADD"/>
    <w:rsid w:val="000E15BA"/>
    <w:rsid w:val="00135909"/>
    <w:rsid w:val="0018512E"/>
    <w:rsid w:val="001B0E62"/>
    <w:rsid w:val="001D2C09"/>
    <w:rsid w:val="001E3503"/>
    <w:rsid w:val="00291194"/>
    <w:rsid w:val="002A64A1"/>
    <w:rsid w:val="002B1803"/>
    <w:rsid w:val="0030202C"/>
    <w:rsid w:val="00334257"/>
    <w:rsid w:val="0038466A"/>
    <w:rsid w:val="003A0A92"/>
    <w:rsid w:val="004138A6"/>
    <w:rsid w:val="00454271"/>
    <w:rsid w:val="00472F66"/>
    <w:rsid w:val="00501AE5"/>
    <w:rsid w:val="00517C4B"/>
    <w:rsid w:val="00537D3F"/>
    <w:rsid w:val="00584F22"/>
    <w:rsid w:val="005919BD"/>
    <w:rsid w:val="005924ED"/>
    <w:rsid w:val="00604909"/>
    <w:rsid w:val="00670CBD"/>
    <w:rsid w:val="006842A9"/>
    <w:rsid w:val="00686284"/>
    <w:rsid w:val="0069538D"/>
    <w:rsid w:val="006A0A9B"/>
    <w:rsid w:val="006F0F74"/>
    <w:rsid w:val="006F5092"/>
    <w:rsid w:val="007153F4"/>
    <w:rsid w:val="0074315A"/>
    <w:rsid w:val="007607CE"/>
    <w:rsid w:val="00777AEB"/>
    <w:rsid w:val="0083683C"/>
    <w:rsid w:val="008372A5"/>
    <w:rsid w:val="008852FD"/>
    <w:rsid w:val="009138FA"/>
    <w:rsid w:val="009174FB"/>
    <w:rsid w:val="009255AB"/>
    <w:rsid w:val="00933397"/>
    <w:rsid w:val="009D6F39"/>
    <w:rsid w:val="00A32A54"/>
    <w:rsid w:val="00A41F6B"/>
    <w:rsid w:val="00AB42A0"/>
    <w:rsid w:val="00AB5133"/>
    <w:rsid w:val="00B10EEC"/>
    <w:rsid w:val="00B92750"/>
    <w:rsid w:val="00B945BF"/>
    <w:rsid w:val="00CF1B22"/>
    <w:rsid w:val="00D55D02"/>
    <w:rsid w:val="00DB0C56"/>
    <w:rsid w:val="00DC4D6F"/>
    <w:rsid w:val="00DD73DC"/>
    <w:rsid w:val="00E069AD"/>
    <w:rsid w:val="00E8097F"/>
    <w:rsid w:val="00EB76E3"/>
    <w:rsid w:val="00F67D26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2BE93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B75BD8" w:rsidRDefault="00003680">
          <w:pPr>
            <w:pStyle w:val="1A235BF5544F4DD4973E8289679C380B"/>
          </w:pPr>
          <w:r w:rsidRPr="00DD73DC">
            <w:rPr>
              <w:lang w:val="ko-KR"/>
            </w:rPr>
            <w:t>[주소]</w:t>
          </w:r>
          <w:r w:rsidRPr="00DD73DC">
            <w:br/>
          </w:r>
          <w:r w:rsidRPr="00DD73DC">
            <w:rPr>
              <w:lang w:val="ko-KR"/>
            </w:rPr>
            <w:t>[우편 번호]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B75BD8" w:rsidRDefault="00003680">
          <w:pPr>
            <w:pStyle w:val="C025E3FAD9BF4BC093F5E850C7626DF4"/>
          </w:pPr>
          <w:r w:rsidRPr="00DD73DC">
            <w:rPr>
              <w:lang w:val="ko-KR"/>
            </w:rPr>
            <w:t>[전자 메일]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B75BD8" w:rsidRDefault="00003680">
          <w:pPr>
            <w:pStyle w:val="9368A0E7B8454F74954CB392DB73FF17"/>
          </w:pPr>
          <w:r w:rsidRPr="00DD73DC">
            <w:rPr>
              <w:lang w:val="ko-KR"/>
            </w:rPr>
            <w:t>[웹 주소]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3CF1DB90F4754C3EA04A9716F36E0B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DBA064-3980-4C06-86BA-DA9DE67D1D58}"/>
      </w:docPartPr>
      <w:docPartBody>
        <w:p w:rsidR="00B75BD8" w:rsidRDefault="00003680">
          <w:pPr>
            <w:pStyle w:val="3CF1DB90F4754C3EA04A9716F36E0BA9"/>
          </w:pPr>
          <w:r w:rsidRPr="00DC4D6F"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1F045F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017FE-DC8A-4F8A-84B3-6AFC00AE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174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WinMerge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WinMerge – Team7</dc:title>
  <dc:subject>Software Requirements Specification</dc:subject>
  <dc:creator>Sang Heon Kim</dc:creator>
  <cp:keywords/>
  <dc:description/>
  <cp:lastModifiedBy>이동현</cp:lastModifiedBy>
  <cp:revision>6</cp:revision>
  <dcterms:created xsi:type="dcterms:W3CDTF">2018-05-10T17:47:00Z</dcterms:created>
  <dcterms:modified xsi:type="dcterms:W3CDTF">2018-05-14T11:50:00Z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